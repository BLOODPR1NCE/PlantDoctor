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E560" w14:textId="77777777" w:rsidR="00F0201C" w:rsidRPr="0006143F" w:rsidRDefault="00F0201C" w:rsidP="00ED2A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43F">
        <w:rPr>
          <w:rFonts w:ascii="Times New Roman" w:hAnsi="Times New Roman" w:cs="Times New Roman"/>
          <w:b/>
          <w:bCs/>
          <w:sz w:val="28"/>
          <w:szCs w:val="28"/>
        </w:rPr>
        <w:t>1. Оценка необходимого количества тестов</w:t>
      </w:r>
    </w:p>
    <w:p w14:paraId="2B4B6639" w14:textId="351EDB7E" w:rsidR="00F0201C" w:rsidRPr="0006143F" w:rsidRDefault="00636794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П</w:t>
      </w:r>
      <w:r w:rsidR="00F0201C" w:rsidRPr="0006143F">
        <w:rPr>
          <w:rFonts w:ascii="Times New Roman" w:hAnsi="Times New Roman" w:cs="Times New Roman"/>
          <w:sz w:val="28"/>
          <w:szCs w:val="28"/>
        </w:rPr>
        <w:t xml:space="preserve">роект — </w:t>
      </w:r>
      <w:proofErr w:type="spellStart"/>
      <w:r w:rsidRPr="0006143F">
        <w:rPr>
          <w:rFonts w:ascii="Times New Roman" w:hAnsi="Times New Roman" w:cs="Times New Roman"/>
          <w:sz w:val="28"/>
          <w:szCs w:val="28"/>
          <w:lang w:val="en-US"/>
        </w:rPr>
        <w:t>PlantDoctor</w:t>
      </w:r>
      <w:proofErr w:type="spellEnd"/>
      <w:r w:rsidRPr="0006143F">
        <w:rPr>
          <w:rFonts w:ascii="Times New Roman" w:hAnsi="Times New Roman" w:cs="Times New Roman"/>
          <w:sz w:val="28"/>
          <w:szCs w:val="28"/>
        </w:rPr>
        <w:t xml:space="preserve">, </w:t>
      </w:r>
      <w:r w:rsidR="00F0201C" w:rsidRPr="0006143F">
        <w:rPr>
          <w:rFonts w:ascii="Times New Roman" w:hAnsi="Times New Roman" w:cs="Times New Roman"/>
          <w:sz w:val="28"/>
          <w:szCs w:val="28"/>
        </w:rPr>
        <w:t>веб-приложение для мониторинга растений с несколькими модулями:</w:t>
      </w:r>
    </w:p>
    <w:p w14:paraId="069D6417" w14:textId="77777777" w:rsidR="00F0201C" w:rsidRPr="0006143F" w:rsidRDefault="00F0201C" w:rsidP="00ED2AF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Авторизация (логин, регистрация, выход)</w:t>
      </w:r>
    </w:p>
    <w:p w14:paraId="5F156F7D" w14:textId="77777777" w:rsidR="00F0201C" w:rsidRPr="0006143F" w:rsidRDefault="00F0201C" w:rsidP="00ED2AF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Растения (добавление, просмотр, отметка полива)</w:t>
      </w:r>
    </w:p>
    <w:p w14:paraId="546303E6" w14:textId="31FD184A" w:rsidR="00F0201C" w:rsidRPr="0006143F" w:rsidRDefault="00F0201C" w:rsidP="00ED2AF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Статьи (просмотр, добавление)</w:t>
      </w:r>
      <w:r w:rsidR="00F254A3">
        <w:rPr>
          <w:rFonts w:ascii="Times New Roman" w:hAnsi="Times New Roman" w:cs="Times New Roman"/>
          <w:sz w:val="28"/>
          <w:szCs w:val="28"/>
        </w:rPr>
        <w:t>ы</w:t>
      </w:r>
    </w:p>
    <w:p w14:paraId="75996133" w14:textId="77777777" w:rsidR="00F0201C" w:rsidRPr="0006143F" w:rsidRDefault="00F0201C" w:rsidP="00ED2AF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Напоминания (создание, редактирование)</w:t>
      </w:r>
    </w:p>
    <w:p w14:paraId="0F17F4A2" w14:textId="441BFDEE" w:rsidR="0006143F" w:rsidRPr="0006143F" w:rsidRDefault="0006143F" w:rsidP="000614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Необходимые тесты:</w:t>
      </w:r>
    </w:p>
    <w:p w14:paraId="6F4D5FD1" w14:textId="77777777" w:rsidR="00F0201C" w:rsidRPr="0006143F" w:rsidRDefault="00F0201C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Фронтенд (HTML/CSS/JS):</w:t>
      </w:r>
    </w:p>
    <w:p w14:paraId="0661D9DA" w14:textId="75430AEE" w:rsidR="00F0201C" w:rsidRPr="0006143F" w:rsidRDefault="00F0201C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 Юнит-тесты (Jest, Mocha):</w:t>
      </w:r>
    </w:p>
    <w:p w14:paraId="72EF3CA9" w14:textId="77777777" w:rsidR="00F0201C" w:rsidRPr="0006143F" w:rsidRDefault="00F0201C" w:rsidP="00ED2AF6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Проверка работы функций в auth.js, plants.js, articles.js.</w:t>
      </w:r>
    </w:p>
    <w:p w14:paraId="5EF70FA3" w14:textId="77777777" w:rsidR="00F0201C" w:rsidRPr="0006143F" w:rsidRDefault="00F0201C" w:rsidP="00ED2AF6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Тесты на валидацию форм (логин, регистрация, добавление растения).</w:t>
      </w:r>
    </w:p>
    <w:p w14:paraId="471FBDF3" w14:textId="77777777" w:rsidR="00F0201C" w:rsidRPr="0006143F" w:rsidRDefault="00F0201C" w:rsidP="00ED2AF6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Тесты на переключение страниц (showPage()).</w:t>
      </w:r>
    </w:p>
    <w:p w14:paraId="27C6F609" w14:textId="28074E2A" w:rsidR="00F0201C" w:rsidRPr="0006143F" w:rsidRDefault="00F0201C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 Интеграционные тесты (Cypress, Selenium):</w:t>
      </w:r>
    </w:p>
    <w:p w14:paraId="16D97A2F" w14:textId="77777777" w:rsidR="00F0201C" w:rsidRPr="0006143F" w:rsidRDefault="00F0201C" w:rsidP="00ED2AF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Проверка работы модальных окон.</w:t>
      </w:r>
    </w:p>
    <w:p w14:paraId="3031186B" w14:textId="77777777" w:rsidR="00F0201C" w:rsidRPr="0006143F" w:rsidRDefault="00F0201C" w:rsidP="00ED2AF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Тест авторизации → добавления растения → отметки полива.</w:t>
      </w:r>
    </w:p>
    <w:p w14:paraId="66829550" w14:textId="77777777" w:rsidR="00F0201C" w:rsidRPr="0006143F" w:rsidRDefault="00F0201C" w:rsidP="00ED2AF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Проверка загрузки данных из API.</w:t>
      </w:r>
    </w:p>
    <w:p w14:paraId="5064D792" w14:textId="77777777" w:rsidR="00F0201C" w:rsidRPr="0006143F" w:rsidRDefault="00F0201C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Итого:</w:t>
      </w:r>
    </w:p>
    <w:p w14:paraId="47AED56E" w14:textId="77777777" w:rsidR="00F0201C" w:rsidRPr="0006143F" w:rsidRDefault="00F0201C" w:rsidP="00ED2AF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~15–20 юнит-тестов (по 3–5 на каждый модуль).</w:t>
      </w:r>
    </w:p>
    <w:p w14:paraId="143A1C31" w14:textId="219F40D8" w:rsidR="00F0201C" w:rsidRPr="0006143F" w:rsidRDefault="00F0201C" w:rsidP="00ED2AF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5–10 интеграционных тестов (основные сценарии).</w:t>
      </w:r>
    </w:p>
    <w:p w14:paraId="14584FC8" w14:textId="77777777" w:rsidR="00F0201C" w:rsidRPr="0006143F" w:rsidRDefault="00F0201C" w:rsidP="00ED2A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43F">
        <w:rPr>
          <w:rFonts w:ascii="Times New Roman" w:hAnsi="Times New Roman" w:cs="Times New Roman"/>
          <w:b/>
          <w:bCs/>
          <w:sz w:val="28"/>
          <w:szCs w:val="28"/>
        </w:rPr>
        <w:t>2. Оценка программных средств с помощью метрик</w:t>
      </w:r>
    </w:p>
    <w:p w14:paraId="1AF9662E" w14:textId="77777777" w:rsidR="00F0201C" w:rsidRPr="0006143F" w:rsidRDefault="00F0201C" w:rsidP="00ED2A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4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метрики: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2305"/>
        <w:gridCol w:w="4759"/>
      </w:tblGrid>
      <w:tr w:rsidR="00F0201C" w:rsidRPr="0006143F" w14:paraId="0F839C04" w14:textId="77777777" w:rsidTr="0006143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D1A0DD" w14:textId="77777777" w:rsidR="00F0201C" w:rsidRPr="0006143F" w:rsidRDefault="00F0201C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43F">
              <w:rPr>
                <w:rFonts w:ascii="Times New Roman" w:hAnsi="Times New Roman" w:cs="Times New Roman"/>
                <w:sz w:val="28"/>
                <w:szCs w:val="28"/>
              </w:rPr>
              <w:t>Метрика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53A4B" w14:textId="77777777" w:rsidR="00F0201C" w:rsidRPr="0006143F" w:rsidRDefault="00F0201C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43F">
              <w:rPr>
                <w:rFonts w:ascii="Times New Roman" w:hAnsi="Times New Roman" w:cs="Times New Roman"/>
                <w:sz w:val="28"/>
                <w:szCs w:val="28"/>
              </w:rPr>
              <w:t>Значение (оценка)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A1A66" w14:textId="77777777" w:rsidR="00F0201C" w:rsidRPr="0006143F" w:rsidRDefault="00F0201C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43F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F0201C" w:rsidRPr="0006143F" w14:paraId="3878ECB6" w14:textId="77777777" w:rsidTr="0006143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04FA94" w14:textId="77777777" w:rsidR="00F0201C" w:rsidRPr="0006143F" w:rsidRDefault="00F0201C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43F">
              <w:rPr>
                <w:rFonts w:ascii="Times New Roman" w:hAnsi="Times New Roman" w:cs="Times New Roman"/>
                <w:sz w:val="28"/>
                <w:szCs w:val="28"/>
              </w:rPr>
              <w:t>Cyclomatic Complexity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DD14A" w14:textId="77777777" w:rsidR="00F0201C" w:rsidRPr="0006143F" w:rsidRDefault="00F0201C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43F">
              <w:rPr>
                <w:rFonts w:ascii="Times New Roman" w:hAnsi="Times New Roman" w:cs="Times New Roman"/>
                <w:sz w:val="28"/>
                <w:szCs w:val="28"/>
              </w:rPr>
              <w:t>Низкая (2–3)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2CF57" w14:textId="77777777" w:rsidR="00F0201C" w:rsidRPr="0006143F" w:rsidRDefault="00F0201C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43F">
              <w:rPr>
                <w:rFonts w:ascii="Times New Roman" w:hAnsi="Times New Roman" w:cs="Times New Roman"/>
                <w:sz w:val="28"/>
                <w:szCs w:val="28"/>
              </w:rPr>
              <w:t>Простые функции (нет сложных ветвлений).</w:t>
            </w:r>
          </w:p>
        </w:tc>
      </w:tr>
      <w:tr w:rsidR="00F0201C" w:rsidRPr="0006143F" w14:paraId="3E82E73D" w14:textId="77777777" w:rsidTr="0006143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1DCD20" w14:textId="77777777" w:rsidR="00F0201C" w:rsidRPr="0006143F" w:rsidRDefault="00F0201C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43F">
              <w:rPr>
                <w:rFonts w:ascii="Times New Roman" w:hAnsi="Times New Roman" w:cs="Times New Roman"/>
                <w:sz w:val="28"/>
                <w:szCs w:val="28"/>
              </w:rPr>
              <w:t>Coupling (связность)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2F149" w14:textId="77777777" w:rsidR="00F0201C" w:rsidRPr="0006143F" w:rsidRDefault="00F0201C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43F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F3AE3" w14:textId="77777777" w:rsidR="00F0201C" w:rsidRPr="0006143F" w:rsidRDefault="00F0201C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43F">
              <w:rPr>
                <w:rFonts w:ascii="Times New Roman" w:hAnsi="Times New Roman" w:cs="Times New Roman"/>
                <w:sz w:val="28"/>
                <w:szCs w:val="28"/>
              </w:rPr>
              <w:t>Модули (auth.js, plants.js) зависят от API, но не сильно связаны между собой.</w:t>
            </w:r>
          </w:p>
        </w:tc>
      </w:tr>
      <w:tr w:rsidR="00F0201C" w:rsidRPr="0006143F" w14:paraId="36A414BB" w14:textId="77777777" w:rsidTr="0006143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EDE1A8" w14:textId="77777777" w:rsidR="00F0201C" w:rsidRPr="0006143F" w:rsidRDefault="00F0201C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43F">
              <w:rPr>
                <w:rFonts w:ascii="Times New Roman" w:hAnsi="Times New Roman" w:cs="Times New Roman"/>
                <w:sz w:val="28"/>
                <w:szCs w:val="28"/>
              </w:rPr>
              <w:t>LOC (Lines of Code)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6C358" w14:textId="77777777" w:rsidR="00F0201C" w:rsidRPr="0006143F" w:rsidRDefault="00F0201C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43F">
              <w:rPr>
                <w:rFonts w:ascii="Times New Roman" w:hAnsi="Times New Roman" w:cs="Times New Roman"/>
                <w:sz w:val="28"/>
                <w:szCs w:val="28"/>
              </w:rPr>
              <w:t>~300 строк (HTML) + ~200 (JS)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0F498" w14:textId="77777777" w:rsidR="00F0201C" w:rsidRPr="0006143F" w:rsidRDefault="00F0201C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43F">
              <w:rPr>
                <w:rFonts w:ascii="Times New Roman" w:hAnsi="Times New Roman" w:cs="Times New Roman"/>
                <w:sz w:val="28"/>
                <w:szCs w:val="28"/>
              </w:rPr>
              <w:t>Оптимально.</w:t>
            </w:r>
          </w:p>
        </w:tc>
      </w:tr>
      <w:tr w:rsidR="00F0201C" w:rsidRPr="0006143F" w14:paraId="325B1805" w14:textId="77777777" w:rsidTr="0006143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BC1589" w14:textId="77777777" w:rsidR="00F0201C" w:rsidRPr="0006143F" w:rsidRDefault="00F0201C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43F">
              <w:rPr>
                <w:rFonts w:ascii="Times New Roman" w:hAnsi="Times New Roman" w:cs="Times New Roman"/>
                <w:sz w:val="28"/>
                <w:szCs w:val="28"/>
              </w:rPr>
              <w:t>Coverage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30D2C" w14:textId="77777777" w:rsidR="00F0201C" w:rsidRPr="0006143F" w:rsidRDefault="00F0201C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43F">
              <w:rPr>
                <w:rFonts w:ascii="Times New Roman" w:hAnsi="Times New Roman" w:cs="Times New Roman"/>
                <w:sz w:val="28"/>
                <w:szCs w:val="28"/>
              </w:rPr>
              <w:t>0% (пока нет тестов)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D3A1D" w14:textId="77777777" w:rsidR="00F0201C" w:rsidRPr="0006143F" w:rsidRDefault="00F0201C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43F">
              <w:rPr>
                <w:rFonts w:ascii="Times New Roman" w:hAnsi="Times New Roman" w:cs="Times New Roman"/>
                <w:sz w:val="28"/>
                <w:szCs w:val="28"/>
              </w:rPr>
              <w:t>Нужно добавить Jest/Cypress.</w:t>
            </w:r>
          </w:p>
        </w:tc>
      </w:tr>
    </w:tbl>
    <w:p w14:paraId="6BB5351B" w14:textId="77777777" w:rsidR="00F0201C" w:rsidRPr="0006143F" w:rsidRDefault="00F0201C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Инструменты для анализа:</w:t>
      </w:r>
    </w:p>
    <w:p w14:paraId="21C33CFA" w14:textId="77777777" w:rsidR="00F0201C" w:rsidRPr="0006143F" w:rsidRDefault="00F0201C" w:rsidP="00ED2AF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ESLint — проверка стиля JS.</w:t>
      </w:r>
    </w:p>
    <w:p w14:paraId="5A071983" w14:textId="77777777" w:rsidR="00F0201C" w:rsidRPr="0006143F" w:rsidRDefault="00F0201C" w:rsidP="00ED2AF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Lighthouse — производительность, доступность.</w:t>
      </w:r>
    </w:p>
    <w:p w14:paraId="5D1C7328" w14:textId="6AA5BAA8" w:rsidR="00F0201C" w:rsidRPr="0006143F" w:rsidRDefault="00F0201C" w:rsidP="00ED2AF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SonarQube — качество кода (если проект масштабируется).</w:t>
      </w:r>
    </w:p>
    <w:p w14:paraId="277AAA63" w14:textId="77777777" w:rsidR="00F0201C" w:rsidRPr="0006143F" w:rsidRDefault="00F0201C" w:rsidP="00ED2A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43F">
        <w:rPr>
          <w:rFonts w:ascii="Times New Roman" w:hAnsi="Times New Roman" w:cs="Times New Roman"/>
          <w:b/>
          <w:bCs/>
          <w:sz w:val="28"/>
          <w:szCs w:val="28"/>
        </w:rPr>
        <w:t>3. Инспекция кода на стандарты</w:t>
      </w:r>
    </w:p>
    <w:p w14:paraId="27E75E2D" w14:textId="77777777" w:rsidR="00F0201C" w:rsidRPr="0006143F" w:rsidRDefault="00F0201C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Найденные проблемы:</w:t>
      </w:r>
    </w:p>
    <w:p w14:paraId="72149F63" w14:textId="44791C64" w:rsidR="00F0201C" w:rsidRPr="0006143F" w:rsidRDefault="00F0201C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 HTML:</w:t>
      </w:r>
    </w:p>
    <w:p w14:paraId="1C339E44" w14:textId="77777777" w:rsidR="00F0201C" w:rsidRPr="0006143F" w:rsidRDefault="00F0201C" w:rsidP="00ED2AF6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Нет alt у изображений (нарушение accessibility).</w:t>
      </w:r>
    </w:p>
    <w:p w14:paraId="034B4F94" w14:textId="77777777" w:rsidR="00F0201C" w:rsidRPr="0006143F" w:rsidRDefault="00F0201C" w:rsidP="00ED2AF6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lastRenderedPageBreak/>
        <w:t>Нет семантических тегов (&lt;article&gt;, &lt;nav&gt;) — только &lt;div&gt;.</w:t>
      </w:r>
    </w:p>
    <w:p w14:paraId="7B388F11" w14:textId="77777777" w:rsidR="00F0201C" w:rsidRPr="0006143F" w:rsidRDefault="00F0201C" w:rsidP="00ED2AF6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Инлайн-стили (style="display: none;") — лучше вынести в CSS.</w:t>
      </w:r>
    </w:p>
    <w:p w14:paraId="6EB89FD9" w14:textId="5A031CEA" w:rsidR="00F0201C" w:rsidRPr="0006143F" w:rsidRDefault="00F0201C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 CSS:</w:t>
      </w:r>
    </w:p>
    <w:p w14:paraId="6B4767FB" w14:textId="29EEDC09" w:rsidR="00F0201C" w:rsidRPr="0006143F" w:rsidRDefault="00F0201C" w:rsidP="00ED2AF6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Жёсткие значения вроде margin-top: 20px; — лучше использовать переменные.</w:t>
      </w:r>
    </w:p>
    <w:p w14:paraId="2D6CF402" w14:textId="77777777" w:rsidR="00F0201C" w:rsidRPr="0006143F" w:rsidRDefault="00F0201C" w:rsidP="00ED2A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43F">
        <w:rPr>
          <w:rFonts w:ascii="Times New Roman" w:hAnsi="Times New Roman" w:cs="Times New Roman"/>
          <w:b/>
          <w:bCs/>
          <w:sz w:val="28"/>
          <w:szCs w:val="28"/>
        </w:rPr>
        <w:t>4. Диаграмма модулей</w:t>
      </w:r>
    </w:p>
    <w:p w14:paraId="47D9B2E3" w14:textId="68ED6C2C" w:rsidR="00F0201C" w:rsidRPr="0006143F" w:rsidRDefault="006A2D98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П</w:t>
      </w:r>
      <w:r w:rsidR="00F0201C" w:rsidRPr="0006143F">
        <w:rPr>
          <w:rFonts w:ascii="Times New Roman" w:hAnsi="Times New Roman" w:cs="Times New Roman"/>
          <w:sz w:val="28"/>
          <w:szCs w:val="28"/>
        </w:rPr>
        <w:t>роект можно представить так:</w:t>
      </w:r>
    </w:p>
    <w:p w14:paraId="19570E06" w14:textId="422AEBC1" w:rsidR="006A2D98" w:rsidRPr="0006143F" w:rsidRDefault="00D65AD7" w:rsidP="00ED2AF6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A318BE" wp14:editId="426B4846">
            <wp:extent cx="4963218" cy="4086795"/>
            <wp:effectExtent l="0" t="0" r="8890" b="9525"/>
            <wp:docPr id="2634314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3148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ECAB" w14:textId="13E9FF63" w:rsidR="00591FED" w:rsidRPr="0006143F" w:rsidRDefault="006A2D98" w:rsidP="00ED2AF6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14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614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14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14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6143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614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14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модулей</w:t>
      </w:r>
    </w:p>
    <w:p w14:paraId="2CAB0B7B" w14:textId="77777777" w:rsidR="00F0201C" w:rsidRPr="0006143F" w:rsidRDefault="00F0201C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Пояснение:</w:t>
      </w:r>
    </w:p>
    <w:p w14:paraId="38E4353E" w14:textId="77777777" w:rsidR="00F0201C" w:rsidRPr="0006143F" w:rsidRDefault="00F0201C" w:rsidP="00ED2AF6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Auth — вход/регистрация.</w:t>
      </w:r>
    </w:p>
    <w:p w14:paraId="25DB50E9" w14:textId="77777777" w:rsidR="00F0201C" w:rsidRPr="0006143F" w:rsidRDefault="00F0201C" w:rsidP="00ED2AF6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API — общий слой для запросов к бэкенду.</w:t>
      </w:r>
    </w:p>
    <w:p w14:paraId="6138DFBE" w14:textId="49E30E00" w:rsidR="00F0201C" w:rsidRPr="0006143F" w:rsidRDefault="00F0201C" w:rsidP="00ED2AF6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lastRenderedPageBreak/>
        <w:t>Plants/Articles/Reminders — модули для работы с растениями, статьями и напоминаниями.</w:t>
      </w:r>
    </w:p>
    <w:p w14:paraId="5DEC570F" w14:textId="77777777" w:rsidR="00F0201C" w:rsidRPr="0006143F" w:rsidRDefault="00F0201C" w:rsidP="00ED2A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43F">
        <w:rPr>
          <w:rFonts w:ascii="Times New Roman" w:hAnsi="Times New Roman" w:cs="Times New Roman"/>
          <w:b/>
          <w:bCs/>
          <w:sz w:val="28"/>
          <w:szCs w:val="28"/>
        </w:rPr>
        <w:t>5. Инспекция модулей</w:t>
      </w:r>
    </w:p>
    <w:p w14:paraId="51C4B19C" w14:textId="7C43D4DD" w:rsidR="004C3DBA" w:rsidRPr="0006143F" w:rsidRDefault="0006143F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Инспекция м</w:t>
      </w:r>
      <w:r w:rsidR="004C3DBA" w:rsidRPr="0006143F">
        <w:rPr>
          <w:rFonts w:ascii="Times New Roman" w:hAnsi="Times New Roman" w:cs="Times New Roman"/>
          <w:sz w:val="28"/>
          <w:szCs w:val="28"/>
        </w:rPr>
        <w:t>одул</w:t>
      </w:r>
      <w:r>
        <w:rPr>
          <w:rFonts w:ascii="Times New Roman" w:hAnsi="Times New Roman" w:cs="Times New Roman"/>
          <w:sz w:val="28"/>
          <w:szCs w:val="28"/>
        </w:rPr>
        <w:t>я</w:t>
      </w:r>
      <w:r w:rsidR="004C3DBA" w:rsidRPr="0006143F">
        <w:rPr>
          <w:rFonts w:ascii="Times New Roman" w:hAnsi="Times New Roman" w:cs="Times New Roman"/>
          <w:sz w:val="28"/>
          <w:szCs w:val="28"/>
        </w:rPr>
        <w:t xml:space="preserve"> </w:t>
      </w:r>
      <w:r w:rsidR="006D2F6D" w:rsidRPr="0006143F">
        <w:rPr>
          <w:rFonts w:ascii="Times New Roman" w:hAnsi="Times New Roman" w:cs="Times New Roman"/>
          <w:sz w:val="28"/>
          <w:szCs w:val="28"/>
          <w:lang w:val="en-US"/>
        </w:rPr>
        <w:t>app.py:</w:t>
      </w:r>
    </w:p>
    <w:p w14:paraId="50BF64FB" w14:textId="77777777" w:rsidR="004C3DBA" w:rsidRPr="004C3DBA" w:rsidRDefault="004C3DBA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1. Структура и ключевые компоненты</w:t>
      </w:r>
    </w:p>
    <w:p w14:paraId="5991DB80" w14:textId="77777777" w:rsidR="004C3DBA" w:rsidRPr="004C3DBA" w:rsidRDefault="004C3DBA" w:rsidP="00ED2AF6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Инициализация приложения:</w:t>
      </w:r>
    </w:p>
    <w:p w14:paraId="4B9EAC65" w14:textId="77777777" w:rsidR="004C3DBA" w:rsidRPr="004C3DBA" w:rsidRDefault="004C3DBA" w:rsidP="00ED2AF6">
      <w:pPr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Чёткое разделение конфигурации (SQLALCHEMY_DATABASE_URI, SECRET_KEY).</w:t>
      </w:r>
    </w:p>
    <w:p w14:paraId="214871F0" w14:textId="77777777" w:rsidR="004C3DBA" w:rsidRPr="004C3DBA" w:rsidRDefault="004C3DBA" w:rsidP="00ED2AF6">
      <w:pPr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Использование .env для чувствительных данных (но дефолтные значения есть).</w:t>
      </w:r>
    </w:p>
    <w:p w14:paraId="7347D675" w14:textId="77777777" w:rsidR="004C3DBA" w:rsidRPr="004C3DBA" w:rsidRDefault="004C3DBA" w:rsidP="00ED2AF6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CORS: Настроен глобально (можно было бы ограничить домены).</w:t>
      </w:r>
    </w:p>
    <w:p w14:paraId="309E447D" w14:textId="6A5C83D6" w:rsidR="004C3DBA" w:rsidRPr="004C3DBA" w:rsidRDefault="004C3DBA" w:rsidP="00ED2AF6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Blueprints: Подключены модули (auth, plants, admin и др.) с префиксами /api.</w:t>
      </w:r>
    </w:p>
    <w:p w14:paraId="42B64521" w14:textId="77777777" w:rsidR="004C3DBA" w:rsidRPr="004C3DBA" w:rsidRDefault="004C3DBA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2. Потенциальные проблемы</w:t>
      </w:r>
    </w:p>
    <w:p w14:paraId="6586D508" w14:textId="77777777" w:rsidR="004C3DBA" w:rsidRPr="004C3DBA" w:rsidRDefault="004C3DBA" w:rsidP="00ED2AF6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00A79024" w14:textId="77777777" w:rsidR="004C3DBA" w:rsidRPr="004C3DBA" w:rsidRDefault="004C3DBA" w:rsidP="00ED2AF6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3DBA">
        <w:rPr>
          <w:rFonts w:ascii="Times New Roman" w:hAnsi="Times New Roman" w:cs="Times New Roman"/>
          <w:sz w:val="28"/>
          <w:szCs w:val="28"/>
        </w:rPr>
        <w:t>Дефолтный</w:t>
      </w:r>
      <w:r w:rsidRPr="004C3DBA">
        <w:rPr>
          <w:rFonts w:ascii="Times New Roman" w:hAnsi="Times New Roman" w:cs="Times New Roman"/>
          <w:sz w:val="28"/>
          <w:szCs w:val="28"/>
          <w:lang w:val="en-US"/>
        </w:rPr>
        <w:t xml:space="preserve"> SECRET_KEY ('dev-secret-key') </w:t>
      </w:r>
      <w:r w:rsidRPr="004C3DBA">
        <w:rPr>
          <w:rFonts w:ascii="Times New Roman" w:hAnsi="Times New Roman" w:cs="Times New Roman"/>
          <w:sz w:val="28"/>
          <w:szCs w:val="28"/>
        </w:rPr>
        <w:t>опасен</w:t>
      </w:r>
      <w:r w:rsidRPr="004C3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3DBA">
        <w:rPr>
          <w:rFonts w:ascii="Times New Roman" w:hAnsi="Times New Roman" w:cs="Times New Roman"/>
          <w:sz w:val="28"/>
          <w:szCs w:val="28"/>
        </w:rPr>
        <w:t>для</w:t>
      </w:r>
      <w:r w:rsidRPr="004C3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3DBA">
        <w:rPr>
          <w:rFonts w:ascii="Times New Roman" w:hAnsi="Times New Roman" w:cs="Times New Roman"/>
          <w:sz w:val="28"/>
          <w:szCs w:val="28"/>
        </w:rPr>
        <w:t>прода</w:t>
      </w:r>
      <w:r w:rsidRPr="004C3D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516EB3" w14:textId="77777777" w:rsidR="004C3DBA" w:rsidRPr="004C3DBA" w:rsidRDefault="004C3DBA" w:rsidP="00ED2AF6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Нет HTTPS-редиректа (если планируется продакшен).</w:t>
      </w:r>
    </w:p>
    <w:p w14:paraId="4A1096A7" w14:textId="77777777" w:rsidR="004C3DBA" w:rsidRPr="004C3DBA" w:rsidRDefault="004C3DBA" w:rsidP="00ED2AF6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797070DC" w14:textId="77777777" w:rsidR="004C3DBA" w:rsidRPr="004C3DBA" w:rsidRDefault="004C3DBA" w:rsidP="00ED2AF6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debug=True в продакшене — риск.</w:t>
      </w:r>
    </w:p>
    <w:p w14:paraId="69A6B336" w14:textId="77777777" w:rsidR="004C3DBA" w:rsidRPr="004C3DBA" w:rsidRDefault="004C3DBA" w:rsidP="00ED2AF6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Нет конфигурации для пула соединений БД.</w:t>
      </w:r>
    </w:p>
    <w:p w14:paraId="3B36123B" w14:textId="77777777" w:rsidR="004C3DBA" w:rsidRPr="004C3DBA" w:rsidRDefault="004C3DBA" w:rsidP="00ED2AF6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Организация:</w:t>
      </w:r>
    </w:p>
    <w:p w14:paraId="62133A5B" w14:textId="26D0994F" w:rsidR="004C3DBA" w:rsidRPr="004C3DBA" w:rsidRDefault="004C3DBA" w:rsidP="00ED2AF6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Все Blueprints импортируются внутри app_context() — лучше вынести в отдельный файл (routes.py).</w:t>
      </w:r>
    </w:p>
    <w:p w14:paraId="16B2AC6C" w14:textId="6FE42788" w:rsidR="004C3DBA" w:rsidRPr="004C3DBA" w:rsidRDefault="006D2F6D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4C3DBA" w:rsidRPr="004C3DBA">
        <w:rPr>
          <w:rFonts w:ascii="Times New Roman" w:hAnsi="Times New Roman" w:cs="Times New Roman"/>
          <w:sz w:val="28"/>
          <w:szCs w:val="28"/>
        </w:rPr>
        <w:t>. Тесты для этого модуля</w:t>
      </w:r>
    </w:p>
    <w:p w14:paraId="5F8D6C45" w14:textId="77777777" w:rsidR="004C3DBA" w:rsidRPr="004C3DBA" w:rsidRDefault="004C3DBA" w:rsidP="00ED2AF6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Позитивные:</w:t>
      </w:r>
    </w:p>
    <w:p w14:paraId="4F7F8661" w14:textId="77777777" w:rsidR="004C3DBA" w:rsidRPr="004C3DBA" w:rsidRDefault="004C3DBA" w:rsidP="00ED2AF6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Запрос / → возвращает index.html (200).</w:t>
      </w:r>
    </w:p>
    <w:p w14:paraId="6A5325FB" w14:textId="77777777" w:rsidR="004C3DBA" w:rsidRPr="004C3DBA" w:rsidRDefault="004C3DBA" w:rsidP="00ED2AF6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Проверка, что Blueprints зарегистрированы (через test_client).</w:t>
      </w:r>
    </w:p>
    <w:p w14:paraId="12E4F9DC" w14:textId="77777777" w:rsidR="004C3DBA" w:rsidRPr="004C3DBA" w:rsidRDefault="004C3DBA" w:rsidP="00ED2AF6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Негативные:</w:t>
      </w:r>
    </w:p>
    <w:p w14:paraId="75522112" w14:textId="77777777" w:rsidR="004C3DBA" w:rsidRPr="004C3DBA" w:rsidRDefault="004C3DBA" w:rsidP="00ED2AF6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Отсутствие .env → падение при инициализации.</w:t>
      </w:r>
    </w:p>
    <w:p w14:paraId="1FCF040E" w14:textId="50C13664" w:rsidR="004C3DBA" w:rsidRPr="004C3DBA" w:rsidRDefault="004C3DBA" w:rsidP="00ED2AF6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Неверный путь для UPLOAD_FOLDER → ошибка создания папки.</w:t>
      </w:r>
    </w:p>
    <w:p w14:paraId="63DB3F5C" w14:textId="4E3EF25A" w:rsidR="004C3DBA" w:rsidRPr="004C3DBA" w:rsidRDefault="006D2F6D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</w:rPr>
        <w:t>4</w:t>
      </w:r>
      <w:r w:rsidR="004C3DBA" w:rsidRPr="004C3DBA">
        <w:rPr>
          <w:rFonts w:ascii="Times New Roman" w:hAnsi="Times New Roman" w:cs="Times New Roman"/>
          <w:sz w:val="28"/>
          <w:szCs w:val="28"/>
        </w:rPr>
        <w:t>. Зависимости от других модулей</w:t>
      </w:r>
    </w:p>
    <w:p w14:paraId="6D1AA80D" w14:textId="77777777" w:rsidR="004C3DBA" w:rsidRPr="004C3DBA" w:rsidRDefault="004C3DBA" w:rsidP="00ED2AF6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extensions.py: Содержит db = SQLAlchemy() — инициализируется здесь.</w:t>
      </w:r>
    </w:p>
    <w:p w14:paraId="32ADEFB0" w14:textId="77777777" w:rsidR="004C3DBA" w:rsidRPr="0006143F" w:rsidRDefault="004C3DBA" w:rsidP="00ED2AF6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BA">
        <w:rPr>
          <w:rFonts w:ascii="Times New Roman" w:hAnsi="Times New Roman" w:cs="Times New Roman"/>
          <w:sz w:val="28"/>
          <w:szCs w:val="28"/>
        </w:rPr>
        <w:t>Все Blueprints: Зависят от app и db.</w:t>
      </w:r>
    </w:p>
    <w:p w14:paraId="1CB75636" w14:textId="5D20DFAB" w:rsidR="00946ACD" w:rsidRPr="00946ACD" w:rsidRDefault="00946ACD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CD">
        <w:rPr>
          <w:rFonts w:ascii="Times New Roman" w:hAnsi="Times New Roman" w:cs="Times New Roman"/>
          <w:sz w:val="28"/>
          <w:szCs w:val="28"/>
        </w:rPr>
        <w:t>Инспекция модуля admin.py</w:t>
      </w:r>
    </w:p>
    <w:p w14:paraId="40731096" w14:textId="77777777" w:rsidR="00946ACD" w:rsidRPr="00946ACD" w:rsidRDefault="00946ACD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1. Структура модуля</w:t>
      </w:r>
    </w:p>
    <w:p w14:paraId="19502276" w14:textId="77777777" w:rsidR="00946ACD" w:rsidRPr="00946ACD" w:rsidRDefault="00946ACD" w:rsidP="00ED2AF6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CD">
        <w:rPr>
          <w:rFonts w:ascii="Times New Roman" w:hAnsi="Times New Roman" w:cs="Times New Roman"/>
          <w:sz w:val="28"/>
          <w:szCs w:val="28"/>
          <w:lang w:val="en-US"/>
        </w:rPr>
        <w:t>Blueprint: </w:t>
      </w:r>
      <w:proofErr w:type="spellStart"/>
      <w:r w:rsidRPr="00946ACD">
        <w:rPr>
          <w:rFonts w:ascii="Times New Roman" w:hAnsi="Times New Roman" w:cs="Times New Roman"/>
          <w:sz w:val="28"/>
          <w:szCs w:val="28"/>
          <w:lang w:val="en-US"/>
        </w:rPr>
        <w:t>admin_bp</w:t>
      </w:r>
      <w:proofErr w:type="spellEnd"/>
      <w:r w:rsidRPr="00946A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46ACD">
        <w:rPr>
          <w:rFonts w:ascii="Times New Roman" w:hAnsi="Times New Roman" w:cs="Times New Roman"/>
          <w:sz w:val="28"/>
          <w:szCs w:val="28"/>
        </w:rPr>
        <w:t>с</w:t>
      </w:r>
      <w:r w:rsidRPr="00946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ACD">
        <w:rPr>
          <w:rFonts w:ascii="Times New Roman" w:hAnsi="Times New Roman" w:cs="Times New Roman"/>
          <w:sz w:val="28"/>
          <w:szCs w:val="28"/>
        </w:rPr>
        <w:t>префиксом</w:t>
      </w:r>
      <w:r w:rsidRPr="00946ACD">
        <w:rPr>
          <w:rFonts w:ascii="Times New Roman" w:hAnsi="Times New Roman" w:cs="Times New Roman"/>
          <w:sz w:val="28"/>
          <w:szCs w:val="28"/>
          <w:lang w:val="en-US"/>
        </w:rPr>
        <w:t> /</w:t>
      </w:r>
      <w:proofErr w:type="spellStart"/>
      <w:r w:rsidRPr="00946ACD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46ACD">
        <w:rPr>
          <w:rFonts w:ascii="Times New Roman" w:hAnsi="Times New Roman" w:cs="Times New Roman"/>
          <w:sz w:val="28"/>
          <w:szCs w:val="28"/>
          <w:lang w:val="en-US"/>
        </w:rPr>
        <w:t>/admin.</w:t>
      </w:r>
    </w:p>
    <w:p w14:paraId="3246C5C9" w14:textId="77777777" w:rsidR="00946ACD" w:rsidRPr="00946ACD" w:rsidRDefault="00946ACD" w:rsidP="00ED2AF6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Эндпоинты:</w:t>
      </w:r>
    </w:p>
    <w:p w14:paraId="601E7D58" w14:textId="77777777" w:rsidR="00946ACD" w:rsidRPr="00946ACD" w:rsidRDefault="00946ACD" w:rsidP="00ED2AF6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POST /plants – добавление растения.</w:t>
      </w:r>
    </w:p>
    <w:p w14:paraId="0CBB8432" w14:textId="77777777" w:rsidR="00946ACD" w:rsidRPr="00946ACD" w:rsidRDefault="00946ACD" w:rsidP="00ED2AF6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PUT/DELETE /plants/&lt;id&gt; – редактирование/удаление.</w:t>
      </w:r>
    </w:p>
    <w:p w14:paraId="10CB22DF" w14:textId="77777777" w:rsidR="00946ACD" w:rsidRPr="00946ACD" w:rsidRDefault="00946ACD" w:rsidP="00ED2AF6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GET /users – список пользователей.</w:t>
      </w:r>
    </w:p>
    <w:p w14:paraId="5C057B09" w14:textId="77777777" w:rsidR="00946ACD" w:rsidRPr="00946ACD" w:rsidRDefault="00946ACD" w:rsidP="00ED2AF6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PUT /articles/featured – управление избранными статьями.</w:t>
      </w:r>
    </w:p>
    <w:p w14:paraId="1BB1804E" w14:textId="18171302" w:rsidR="00946ACD" w:rsidRPr="00946ACD" w:rsidRDefault="00946ACD" w:rsidP="00ED2AF6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Роли: Проверка прав через JWT (is_admin()).</w:t>
      </w:r>
    </w:p>
    <w:p w14:paraId="0393E4F1" w14:textId="77777777" w:rsidR="00946ACD" w:rsidRPr="00946ACD" w:rsidRDefault="00946ACD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2. Потенциальные проблемы</w:t>
      </w:r>
    </w:p>
    <w:p w14:paraId="5BC2924B" w14:textId="77777777" w:rsidR="00946ACD" w:rsidRPr="00946ACD" w:rsidRDefault="00946ACD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lastRenderedPageBreak/>
        <w:t>2.1 Безопасность</w:t>
      </w:r>
    </w:p>
    <w:p w14:paraId="52732F8C" w14:textId="77777777" w:rsidR="00946ACD" w:rsidRPr="00946ACD" w:rsidRDefault="00946ACD" w:rsidP="00ED2AF6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Уязвимости:</w:t>
      </w:r>
    </w:p>
    <w:p w14:paraId="27F3E1B5" w14:textId="77777777" w:rsidR="00946ACD" w:rsidRPr="00946ACD" w:rsidRDefault="00946ACD" w:rsidP="00ED2AF6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Нет валидации полей plant_data (длина строк, HTML-теги).</w:t>
      </w:r>
    </w:p>
    <w:p w14:paraId="52269A0B" w14:textId="77777777" w:rsidR="00946ACD" w:rsidRPr="00946ACD" w:rsidRDefault="00946ACD" w:rsidP="00ED2AF6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Проверка токена без учёта срока жизни (exp).</w:t>
      </w:r>
    </w:p>
    <w:p w14:paraId="33D8FA80" w14:textId="19CB2DBA" w:rsidR="00946ACD" w:rsidRPr="00946ACD" w:rsidRDefault="00946ACD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2.</w:t>
      </w:r>
      <w:r w:rsidRPr="0006143F">
        <w:rPr>
          <w:rFonts w:ascii="Times New Roman" w:hAnsi="Times New Roman" w:cs="Times New Roman"/>
          <w:sz w:val="28"/>
          <w:szCs w:val="28"/>
        </w:rPr>
        <w:t>2</w:t>
      </w:r>
      <w:r w:rsidRPr="00946ACD">
        <w:rPr>
          <w:rFonts w:ascii="Times New Roman" w:hAnsi="Times New Roman" w:cs="Times New Roman"/>
          <w:sz w:val="28"/>
          <w:szCs w:val="28"/>
        </w:rPr>
        <w:t xml:space="preserve"> Обработка ошибок</w:t>
      </w:r>
    </w:p>
    <w:p w14:paraId="45923558" w14:textId="5E5BDA89" w:rsidR="00946ACD" w:rsidRPr="0006143F" w:rsidRDefault="00946ACD" w:rsidP="00ED2AF6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Проблема: Нет try-catch для db.session.commit().</w:t>
      </w:r>
    </w:p>
    <w:p w14:paraId="39ED93A4" w14:textId="042975A0" w:rsidR="00946ACD" w:rsidRPr="00946ACD" w:rsidRDefault="00946ACD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3. Тесты для модуля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2840"/>
        <w:gridCol w:w="2973"/>
      </w:tblGrid>
      <w:tr w:rsidR="00946ACD" w:rsidRPr="00946ACD" w14:paraId="736BD057" w14:textId="77777777" w:rsidTr="00946AC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45CB0D" w14:textId="77777777" w:rsidR="00946ACD" w:rsidRPr="00946ACD" w:rsidRDefault="00946ACD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ACD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8B8EB6" w14:textId="77777777" w:rsidR="00946ACD" w:rsidRPr="00946ACD" w:rsidRDefault="00946ACD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ACD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E9F8E" w14:textId="77777777" w:rsidR="00946ACD" w:rsidRPr="00946ACD" w:rsidRDefault="00946ACD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ACD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946ACD" w:rsidRPr="00946ACD" w14:paraId="2C9D0394" w14:textId="77777777" w:rsidTr="00946AC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249DEF" w14:textId="77777777" w:rsidR="00946ACD" w:rsidRPr="00946ACD" w:rsidRDefault="00946ACD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ACD">
              <w:rPr>
                <w:rFonts w:ascii="Times New Roman" w:hAnsi="Times New Roman" w:cs="Times New Roman"/>
                <w:sz w:val="28"/>
                <w:szCs w:val="28"/>
              </w:rPr>
              <w:t>POST /plants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CB84E9" w14:textId="77777777" w:rsidR="00946ACD" w:rsidRPr="00946ACD" w:rsidRDefault="00946ACD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ACD">
              <w:rPr>
                <w:rFonts w:ascii="Times New Roman" w:hAnsi="Times New Roman" w:cs="Times New Roman"/>
                <w:sz w:val="28"/>
                <w:szCs w:val="28"/>
              </w:rPr>
              <w:t>Валидные данные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6A321" w14:textId="77777777" w:rsidR="00946ACD" w:rsidRPr="00946ACD" w:rsidRDefault="00946ACD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ACD">
              <w:rPr>
                <w:rFonts w:ascii="Times New Roman" w:hAnsi="Times New Roman" w:cs="Times New Roman"/>
                <w:sz w:val="28"/>
                <w:szCs w:val="28"/>
              </w:rPr>
              <w:t>201, растение в БД</w:t>
            </w:r>
          </w:p>
        </w:tc>
      </w:tr>
      <w:tr w:rsidR="00946ACD" w:rsidRPr="00946ACD" w14:paraId="1F6F5378" w14:textId="77777777" w:rsidTr="00946AC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9F0F66" w14:textId="77777777" w:rsidR="00946ACD" w:rsidRPr="00946ACD" w:rsidRDefault="00946ACD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ACD">
              <w:rPr>
                <w:rFonts w:ascii="Times New Roman" w:hAnsi="Times New Roman" w:cs="Times New Roman"/>
                <w:sz w:val="28"/>
                <w:szCs w:val="28"/>
              </w:rPr>
              <w:t>POST /plants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E6C3C" w14:textId="77777777" w:rsidR="00946ACD" w:rsidRPr="00946ACD" w:rsidRDefault="00946ACD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ACD">
              <w:rPr>
                <w:rFonts w:ascii="Times New Roman" w:hAnsi="Times New Roman" w:cs="Times New Roman"/>
                <w:sz w:val="28"/>
                <w:szCs w:val="28"/>
              </w:rPr>
              <w:t>Пустое 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B0BC5" w14:textId="77777777" w:rsidR="00946ACD" w:rsidRPr="00946ACD" w:rsidRDefault="00946ACD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ACD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946ACD" w:rsidRPr="00946ACD" w14:paraId="128165BC" w14:textId="77777777" w:rsidTr="00946AC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E1E057" w14:textId="77777777" w:rsidR="00946ACD" w:rsidRPr="00946ACD" w:rsidRDefault="00946ACD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ACD">
              <w:rPr>
                <w:rFonts w:ascii="Times New Roman" w:hAnsi="Times New Roman" w:cs="Times New Roman"/>
                <w:sz w:val="28"/>
                <w:szCs w:val="28"/>
              </w:rPr>
              <w:t>PUT /plants/1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8107E" w14:textId="77777777" w:rsidR="00946ACD" w:rsidRPr="00946ACD" w:rsidRDefault="00946ACD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ACD">
              <w:rPr>
                <w:rFonts w:ascii="Times New Roman" w:hAnsi="Times New Roman" w:cs="Times New Roman"/>
                <w:sz w:val="28"/>
                <w:szCs w:val="28"/>
              </w:rPr>
              <w:t>Неверный токен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D9607" w14:textId="77777777" w:rsidR="00946ACD" w:rsidRPr="00946ACD" w:rsidRDefault="00946ACD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ACD"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</w:tr>
      <w:tr w:rsidR="00946ACD" w:rsidRPr="00946ACD" w14:paraId="2FE9D580" w14:textId="77777777" w:rsidTr="00946AC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2892F3" w14:textId="77777777" w:rsidR="00946ACD" w:rsidRPr="00946ACD" w:rsidRDefault="00946ACD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ACD">
              <w:rPr>
                <w:rFonts w:ascii="Times New Roman" w:hAnsi="Times New Roman" w:cs="Times New Roman"/>
                <w:sz w:val="28"/>
                <w:szCs w:val="28"/>
              </w:rPr>
              <w:t>DELETE /plants/1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A29D9" w14:textId="77777777" w:rsidR="00946ACD" w:rsidRPr="00946ACD" w:rsidRDefault="00946ACD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ACD">
              <w:rPr>
                <w:rFonts w:ascii="Times New Roman" w:hAnsi="Times New Roman" w:cs="Times New Roman"/>
                <w:sz w:val="28"/>
                <w:szCs w:val="28"/>
              </w:rPr>
              <w:t>Несуществующий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4652A" w14:textId="77777777" w:rsidR="00946ACD" w:rsidRPr="00946ACD" w:rsidRDefault="00946ACD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ACD"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</w:tr>
    </w:tbl>
    <w:p w14:paraId="11534595" w14:textId="77777777" w:rsidR="00946ACD" w:rsidRPr="00946ACD" w:rsidRDefault="00946ACD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4. Зависимости от других модулей</w:t>
      </w:r>
    </w:p>
    <w:p w14:paraId="42A12DA9" w14:textId="77777777" w:rsidR="00946ACD" w:rsidRPr="00946ACD" w:rsidRDefault="00946ACD" w:rsidP="00ED2AF6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Использует:</w:t>
      </w:r>
    </w:p>
    <w:p w14:paraId="3C617FA4" w14:textId="77777777" w:rsidR="00946ACD" w:rsidRPr="00946ACD" w:rsidRDefault="00946ACD" w:rsidP="00ED2AF6">
      <w:pPr>
        <w:numPr>
          <w:ilvl w:val="1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6ACD">
        <w:rPr>
          <w:rFonts w:ascii="Times New Roman" w:hAnsi="Times New Roman" w:cs="Times New Roman"/>
          <w:sz w:val="28"/>
          <w:szCs w:val="28"/>
          <w:lang w:val="en-US"/>
        </w:rPr>
        <w:t>models.User</w:t>
      </w:r>
      <w:proofErr w:type="spellEnd"/>
      <w:proofErr w:type="gramEnd"/>
      <w:r w:rsidRPr="00946ACD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proofErr w:type="gramStart"/>
      <w:r w:rsidRPr="00946ACD">
        <w:rPr>
          <w:rFonts w:ascii="Times New Roman" w:hAnsi="Times New Roman" w:cs="Times New Roman"/>
          <w:sz w:val="28"/>
          <w:szCs w:val="28"/>
          <w:lang w:val="en-US"/>
        </w:rPr>
        <w:t>models.Plant</w:t>
      </w:r>
      <w:proofErr w:type="spellEnd"/>
      <w:proofErr w:type="gramEnd"/>
      <w:r w:rsidRPr="00946ACD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proofErr w:type="gramStart"/>
      <w:r w:rsidRPr="00946ACD">
        <w:rPr>
          <w:rFonts w:ascii="Times New Roman" w:hAnsi="Times New Roman" w:cs="Times New Roman"/>
          <w:sz w:val="28"/>
          <w:szCs w:val="28"/>
          <w:lang w:val="en-US"/>
        </w:rPr>
        <w:t>models.Article</w:t>
      </w:r>
      <w:proofErr w:type="spellEnd"/>
      <w:proofErr w:type="gramEnd"/>
      <w:r w:rsidRPr="00946ACD">
        <w:rPr>
          <w:rFonts w:ascii="Times New Roman" w:hAnsi="Times New Roman" w:cs="Times New Roman"/>
          <w:sz w:val="28"/>
          <w:szCs w:val="28"/>
          <w:lang w:val="en-US"/>
        </w:rPr>
        <w:t xml:space="preserve"> – </w:t>
      </w:r>
      <w:r w:rsidRPr="00946ACD">
        <w:rPr>
          <w:rFonts w:ascii="Times New Roman" w:hAnsi="Times New Roman" w:cs="Times New Roman"/>
          <w:sz w:val="28"/>
          <w:szCs w:val="28"/>
        </w:rPr>
        <w:t>для</w:t>
      </w:r>
      <w:r w:rsidRPr="00946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ACD">
        <w:rPr>
          <w:rFonts w:ascii="Times New Roman" w:hAnsi="Times New Roman" w:cs="Times New Roman"/>
          <w:sz w:val="28"/>
          <w:szCs w:val="28"/>
        </w:rPr>
        <w:t>работы</w:t>
      </w:r>
      <w:r w:rsidRPr="00946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ACD">
        <w:rPr>
          <w:rFonts w:ascii="Times New Roman" w:hAnsi="Times New Roman" w:cs="Times New Roman"/>
          <w:sz w:val="28"/>
          <w:szCs w:val="28"/>
        </w:rPr>
        <w:t>с</w:t>
      </w:r>
      <w:r w:rsidRPr="00946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ACD">
        <w:rPr>
          <w:rFonts w:ascii="Times New Roman" w:hAnsi="Times New Roman" w:cs="Times New Roman"/>
          <w:sz w:val="28"/>
          <w:szCs w:val="28"/>
        </w:rPr>
        <w:t>БД</w:t>
      </w:r>
      <w:r w:rsidRPr="00946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6A88DA" w14:textId="77777777" w:rsidR="00946ACD" w:rsidRPr="00946ACD" w:rsidRDefault="00946ACD" w:rsidP="00ED2AF6">
      <w:pPr>
        <w:numPr>
          <w:ilvl w:val="1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6ACD">
        <w:rPr>
          <w:rFonts w:ascii="Times New Roman" w:hAnsi="Times New Roman" w:cs="Times New Roman"/>
          <w:sz w:val="28"/>
          <w:szCs w:val="28"/>
          <w:lang w:val="en-US"/>
        </w:rPr>
        <w:t>auth.SECRET</w:t>
      </w:r>
      <w:proofErr w:type="gramEnd"/>
      <w:r w:rsidRPr="00946ACD">
        <w:rPr>
          <w:rFonts w:ascii="Times New Roman" w:hAnsi="Times New Roman" w:cs="Times New Roman"/>
          <w:sz w:val="28"/>
          <w:szCs w:val="28"/>
          <w:lang w:val="en-US"/>
        </w:rPr>
        <w:t>_KEY</w:t>
      </w:r>
      <w:proofErr w:type="spellEnd"/>
      <w:r w:rsidRPr="00946ACD">
        <w:rPr>
          <w:rFonts w:ascii="Times New Roman" w:hAnsi="Times New Roman" w:cs="Times New Roman"/>
          <w:sz w:val="28"/>
          <w:szCs w:val="28"/>
          <w:lang w:val="en-US"/>
        </w:rPr>
        <w:t xml:space="preserve"> – </w:t>
      </w:r>
      <w:r w:rsidRPr="00946ACD">
        <w:rPr>
          <w:rFonts w:ascii="Times New Roman" w:hAnsi="Times New Roman" w:cs="Times New Roman"/>
          <w:sz w:val="28"/>
          <w:szCs w:val="28"/>
        </w:rPr>
        <w:t>проверка</w:t>
      </w:r>
      <w:r w:rsidRPr="00946ACD">
        <w:rPr>
          <w:rFonts w:ascii="Times New Roman" w:hAnsi="Times New Roman" w:cs="Times New Roman"/>
          <w:sz w:val="28"/>
          <w:szCs w:val="28"/>
          <w:lang w:val="en-US"/>
        </w:rPr>
        <w:t xml:space="preserve"> JWT.</w:t>
      </w:r>
    </w:p>
    <w:p w14:paraId="2910D79B" w14:textId="77777777" w:rsidR="00946ACD" w:rsidRPr="00946ACD" w:rsidRDefault="00946ACD" w:rsidP="00ED2AF6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Риски:</w:t>
      </w:r>
    </w:p>
    <w:p w14:paraId="062C28EF" w14:textId="77777777" w:rsidR="00946ACD" w:rsidRPr="00280A2E" w:rsidRDefault="00946ACD" w:rsidP="00ED2AF6">
      <w:pPr>
        <w:numPr>
          <w:ilvl w:val="1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ACD">
        <w:rPr>
          <w:rFonts w:ascii="Times New Roman" w:hAnsi="Times New Roman" w:cs="Times New Roman"/>
          <w:sz w:val="28"/>
          <w:szCs w:val="28"/>
        </w:rPr>
        <w:t>Прямой импорт SECRET_KEY → циклическая зависимость.</w:t>
      </w:r>
    </w:p>
    <w:p w14:paraId="6305B04D" w14:textId="77777777" w:rsidR="009A1F31" w:rsidRPr="009A1F31" w:rsidRDefault="009A1F31" w:rsidP="009A1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Инспекция модуля</w:t>
      </w:r>
      <w:r w:rsidRPr="009A1F3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9A1F31">
        <w:rPr>
          <w:rFonts w:ascii="Times New Roman" w:hAnsi="Times New Roman" w:cs="Times New Roman"/>
          <w:sz w:val="28"/>
          <w:szCs w:val="28"/>
        </w:rPr>
        <w:t>articles.py</w:t>
      </w:r>
    </w:p>
    <w:p w14:paraId="6C496FD5" w14:textId="77777777" w:rsidR="009A1F31" w:rsidRPr="009A1F31" w:rsidRDefault="009A1F31" w:rsidP="009A1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lastRenderedPageBreak/>
        <w:pict w14:anchorId="082F077A">
          <v:rect id="_x0000_i1458" style="width:0;height:.75pt" o:hralign="center" o:hrstd="t" o:hrnoshade="t" o:hr="t" fillcolor="#f8faff" stroked="f"/>
        </w:pict>
      </w:r>
    </w:p>
    <w:p w14:paraId="585433DE" w14:textId="77777777" w:rsidR="009A1F31" w:rsidRPr="009A1F31" w:rsidRDefault="009A1F31" w:rsidP="009A1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1. Структура модуля</w:t>
      </w:r>
    </w:p>
    <w:p w14:paraId="31569E4C" w14:textId="77777777" w:rsidR="009A1F31" w:rsidRPr="009A1F31" w:rsidRDefault="009A1F31" w:rsidP="009A1F31">
      <w:pPr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F31">
        <w:rPr>
          <w:rFonts w:ascii="Times New Roman" w:hAnsi="Times New Roman" w:cs="Times New Roman"/>
          <w:sz w:val="28"/>
          <w:szCs w:val="28"/>
          <w:lang w:val="en-US"/>
        </w:rPr>
        <w:t>Blueprint: </w:t>
      </w:r>
      <w:proofErr w:type="spellStart"/>
      <w:r w:rsidRPr="009A1F31">
        <w:rPr>
          <w:rFonts w:ascii="Times New Roman" w:hAnsi="Times New Roman" w:cs="Times New Roman"/>
          <w:sz w:val="28"/>
          <w:szCs w:val="28"/>
          <w:lang w:val="en-US"/>
        </w:rPr>
        <w:t>articles_bp</w:t>
      </w:r>
      <w:proofErr w:type="spellEnd"/>
      <w:r w:rsidRPr="009A1F3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A1F31">
        <w:rPr>
          <w:rFonts w:ascii="Times New Roman" w:hAnsi="Times New Roman" w:cs="Times New Roman"/>
          <w:sz w:val="28"/>
          <w:szCs w:val="28"/>
        </w:rPr>
        <w:t>с</w:t>
      </w:r>
      <w:r w:rsidRPr="009A1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1F31">
        <w:rPr>
          <w:rFonts w:ascii="Times New Roman" w:hAnsi="Times New Roman" w:cs="Times New Roman"/>
          <w:sz w:val="28"/>
          <w:szCs w:val="28"/>
        </w:rPr>
        <w:t>эндпоинтами</w:t>
      </w:r>
      <w:r w:rsidRPr="009A1F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038A7F" w14:textId="77777777" w:rsidR="009A1F31" w:rsidRPr="009A1F31" w:rsidRDefault="009A1F31" w:rsidP="009A1F31">
      <w:pPr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GET /articles - список статей (с фильтром по featured)</w:t>
      </w:r>
    </w:p>
    <w:p w14:paraId="19E50F84" w14:textId="77777777" w:rsidR="009A1F31" w:rsidRPr="009A1F31" w:rsidRDefault="009A1F31" w:rsidP="009A1F31">
      <w:pPr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GET /articles/&lt;id&gt; - детали статьи</w:t>
      </w:r>
    </w:p>
    <w:p w14:paraId="03910B94" w14:textId="77777777" w:rsidR="009A1F31" w:rsidRPr="009A1F31" w:rsidRDefault="009A1F31" w:rsidP="009A1F31">
      <w:pPr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GET /articles/plant/&lt;id&gt; - статьи по растению</w:t>
      </w:r>
    </w:p>
    <w:p w14:paraId="6E75F153" w14:textId="77777777" w:rsidR="009A1F31" w:rsidRPr="009A1F31" w:rsidRDefault="009A1F31" w:rsidP="009A1F31">
      <w:pPr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POST /articles - создание статьи</w:t>
      </w:r>
    </w:p>
    <w:p w14:paraId="3DB7DEB6" w14:textId="77777777" w:rsidR="009A1F31" w:rsidRPr="009A1F31" w:rsidRDefault="009A1F31" w:rsidP="009A1F31">
      <w:pPr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Логика:</w:t>
      </w:r>
    </w:p>
    <w:p w14:paraId="51E7B2C6" w14:textId="77777777" w:rsidR="009A1F31" w:rsidRPr="009A1F31" w:rsidRDefault="009A1F31" w:rsidP="009A1F31">
      <w:pPr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Работа с моделями Article и Plant</w:t>
      </w:r>
    </w:p>
    <w:p w14:paraId="40C23AC9" w14:textId="77777777" w:rsidR="009A1F31" w:rsidRPr="009A1F31" w:rsidRDefault="009A1F31" w:rsidP="009A1F31">
      <w:pPr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JWT-аутентификация для создания статей</w:t>
      </w:r>
    </w:p>
    <w:p w14:paraId="5AFA4D7A" w14:textId="6B02BE51" w:rsidR="009A1F31" w:rsidRPr="009A1F31" w:rsidRDefault="009A1F31" w:rsidP="009A1F31">
      <w:pPr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Формирование краткого описания (excerpt)</w:t>
      </w:r>
    </w:p>
    <w:p w14:paraId="4F7B2041" w14:textId="77777777" w:rsidR="009A1F31" w:rsidRPr="009A1F31" w:rsidRDefault="009A1F31" w:rsidP="009A1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2. Потенциальные проблемы</w:t>
      </w:r>
    </w:p>
    <w:p w14:paraId="41913CC6" w14:textId="77777777" w:rsidR="009A1F31" w:rsidRPr="009A1F31" w:rsidRDefault="009A1F31" w:rsidP="009A1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2.1 Безопасность</w:t>
      </w:r>
    </w:p>
    <w:p w14:paraId="7BD545A1" w14:textId="77777777" w:rsidR="009A1F31" w:rsidRPr="009A1F31" w:rsidRDefault="009A1F31" w:rsidP="009A1F31">
      <w:pPr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Уязвимости:</w:t>
      </w:r>
    </w:p>
    <w:p w14:paraId="3FDD1930" w14:textId="77777777" w:rsidR="009A1F31" w:rsidRPr="009A1F31" w:rsidRDefault="009A1F31" w:rsidP="009A1F31">
      <w:pPr>
        <w:numPr>
          <w:ilvl w:val="1"/>
          <w:numId w:val="7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Прямой импорт SECRET_KEY из auth.py</w:t>
      </w:r>
    </w:p>
    <w:p w14:paraId="201C2F44" w14:textId="77777777" w:rsidR="009A1F31" w:rsidRPr="009A1F31" w:rsidRDefault="009A1F31" w:rsidP="009A1F31">
      <w:pPr>
        <w:numPr>
          <w:ilvl w:val="1"/>
          <w:numId w:val="7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Нет санитизации HTML в content и title</w:t>
      </w:r>
    </w:p>
    <w:p w14:paraId="744DFB99" w14:textId="77777777" w:rsidR="009A1F31" w:rsidRPr="009A1F31" w:rsidRDefault="009A1F31" w:rsidP="009A1F31">
      <w:pPr>
        <w:numPr>
          <w:ilvl w:val="1"/>
          <w:numId w:val="7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Возможность XSS-атак через пользовательский контент</w:t>
      </w:r>
    </w:p>
    <w:p w14:paraId="6EBA09C0" w14:textId="77777777" w:rsidR="009A1F31" w:rsidRPr="009A1F31" w:rsidRDefault="009A1F31" w:rsidP="009A1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2.2 Валидация данных</w:t>
      </w:r>
    </w:p>
    <w:p w14:paraId="7214FD9D" w14:textId="77777777" w:rsidR="009A1F31" w:rsidRPr="009A1F31" w:rsidRDefault="009A1F31" w:rsidP="009A1F31">
      <w:pPr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Проблемы:</w:t>
      </w:r>
    </w:p>
    <w:p w14:paraId="2A525B69" w14:textId="77777777" w:rsidR="009A1F31" w:rsidRPr="009A1F31" w:rsidRDefault="009A1F31" w:rsidP="009A1F31">
      <w:pPr>
        <w:numPr>
          <w:ilvl w:val="1"/>
          <w:numId w:val="7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Нет проверки длины title (3-100 символов)</w:t>
      </w:r>
    </w:p>
    <w:p w14:paraId="348989DC" w14:textId="77777777" w:rsidR="009A1F31" w:rsidRPr="009A1F31" w:rsidRDefault="009A1F31" w:rsidP="009A1F31">
      <w:pPr>
        <w:numPr>
          <w:ilvl w:val="1"/>
          <w:numId w:val="7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Нет ограничения на размер content</w:t>
      </w:r>
    </w:p>
    <w:p w14:paraId="1B7A980A" w14:textId="77777777" w:rsidR="009A1F31" w:rsidRPr="009A1F31" w:rsidRDefault="009A1F31" w:rsidP="009A1F31">
      <w:pPr>
        <w:numPr>
          <w:ilvl w:val="1"/>
          <w:numId w:val="7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Не проверяется существование plant_id</w:t>
      </w:r>
    </w:p>
    <w:p w14:paraId="49276650" w14:textId="77777777" w:rsidR="009A1F31" w:rsidRPr="009A1F31" w:rsidRDefault="009A1F31" w:rsidP="009A1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lastRenderedPageBreak/>
        <w:t>2.3 Производительность</w:t>
      </w:r>
    </w:p>
    <w:p w14:paraId="078CEB20" w14:textId="77777777" w:rsidR="009A1F31" w:rsidRPr="009A1F31" w:rsidRDefault="009A1F31" w:rsidP="009A1F31">
      <w:pPr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N+1 проблема: Отдельные запросы для получения plant.name</w:t>
      </w:r>
    </w:p>
    <w:p w14:paraId="4424D8DB" w14:textId="77777777" w:rsidR="009A1F31" w:rsidRPr="009A1F31" w:rsidRDefault="009A1F31" w:rsidP="009A1F31">
      <w:pPr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Нет пагинации: Может вернуть все статьи сразу</w:t>
      </w:r>
    </w:p>
    <w:p w14:paraId="7BB6145F" w14:textId="4411B449" w:rsidR="009A1F31" w:rsidRPr="009A1F31" w:rsidRDefault="00D54F1B" w:rsidP="009A1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4F1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A1F31" w:rsidRPr="009A1F31">
        <w:rPr>
          <w:rFonts w:ascii="Times New Roman" w:hAnsi="Times New Roman" w:cs="Times New Roman"/>
          <w:sz w:val="28"/>
          <w:szCs w:val="28"/>
        </w:rPr>
        <w:t>. Тест-кейсы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3730"/>
        <w:gridCol w:w="2658"/>
      </w:tblGrid>
      <w:tr w:rsidR="009A1F31" w:rsidRPr="009A1F31" w14:paraId="52F6FF09" w14:textId="77777777" w:rsidTr="009A1F31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387FF8" w14:textId="77777777" w:rsidR="009A1F31" w:rsidRPr="009A1F31" w:rsidRDefault="009A1F31" w:rsidP="009A1F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1F31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1FF84" w14:textId="77777777" w:rsidR="009A1F31" w:rsidRPr="009A1F31" w:rsidRDefault="009A1F31" w:rsidP="009A1F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1F31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47485" w14:textId="77777777" w:rsidR="009A1F31" w:rsidRPr="009A1F31" w:rsidRDefault="009A1F31" w:rsidP="009A1F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1F31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9A1F31" w:rsidRPr="009A1F31" w14:paraId="178F848C" w14:textId="77777777" w:rsidTr="009A1F3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A2EBB0" w14:textId="77777777" w:rsidR="009A1F31" w:rsidRPr="009A1F31" w:rsidRDefault="009A1F31" w:rsidP="009A1F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1F31">
              <w:rPr>
                <w:rFonts w:ascii="Times New Roman" w:hAnsi="Times New Roman" w:cs="Times New Roman"/>
                <w:sz w:val="28"/>
                <w:szCs w:val="28"/>
              </w:rPr>
              <w:t>POST /articles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389C99" w14:textId="77777777" w:rsidR="009A1F31" w:rsidRPr="009A1F31" w:rsidRDefault="009A1F31" w:rsidP="009A1F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1F31">
              <w:rPr>
                <w:rFonts w:ascii="Times New Roman" w:hAnsi="Times New Roman" w:cs="Times New Roman"/>
                <w:sz w:val="28"/>
                <w:szCs w:val="28"/>
              </w:rPr>
              <w:t>Короткий заголовок (2 символа)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C755F" w14:textId="77777777" w:rsidR="009A1F31" w:rsidRPr="009A1F31" w:rsidRDefault="009A1F31" w:rsidP="009A1F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1F31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9A1F31" w:rsidRPr="009A1F31" w14:paraId="2B06AB4D" w14:textId="77777777" w:rsidTr="009A1F3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DCA9D3" w14:textId="77777777" w:rsidR="009A1F31" w:rsidRPr="009A1F31" w:rsidRDefault="009A1F31" w:rsidP="009A1F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1F31">
              <w:rPr>
                <w:rFonts w:ascii="Times New Roman" w:hAnsi="Times New Roman" w:cs="Times New Roman"/>
                <w:sz w:val="28"/>
                <w:szCs w:val="28"/>
              </w:rPr>
              <w:t>POST /articles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C01FB" w14:textId="77777777" w:rsidR="009A1F31" w:rsidRPr="009A1F31" w:rsidRDefault="009A1F31" w:rsidP="009A1F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1F31">
              <w:rPr>
                <w:rFonts w:ascii="Times New Roman" w:hAnsi="Times New Roman" w:cs="Times New Roman"/>
                <w:sz w:val="28"/>
                <w:szCs w:val="28"/>
              </w:rPr>
              <w:t>Несуществующий plant_id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4DD9D" w14:textId="77777777" w:rsidR="009A1F31" w:rsidRPr="009A1F31" w:rsidRDefault="009A1F31" w:rsidP="009A1F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1F31"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</w:tr>
      <w:tr w:rsidR="009A1F31" w:rsidRPr="009A1F31" w14:paraId="190E1A96" w14:textId="77777777" w:rsidTr="009A1F3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E66597" w14:textId="77777777" w:rsidR="009A1F31" w:rsidRPr="009A1F31" w:rsidRDefault="009A1F31" w:rsidP="009A1F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1F31">
              <w:rPr>
                <w:rFonts w:ascii="Times New Roman" w:hAnsi="Times New Roman" w:cs="Times New Roman"/>
                <w:sz w:val="28"/>
                <w:szCs w:val="28"/>
              </w:rPr>
              <w:t>GET /articles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429AC" w14:textId="77777777" w:rsidR="009A1F31" w:rsidRPr="009A1F31" w:rsidRDefault="009A1F31" w:rsidP="009A1F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1F31">
              <w:rPr>
                <w:rFonts w:ascii="Times New Roman" w:hAnsi="Times New Roman" w:cs="Times New Roman"/>
                <w:sz w:val="28"/>
                <w:szCs w:val="28"/>
              </w:rPr>
              <w:t>featured=true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4F80D4" w14:textId="77777777" w:rsidR="009A1F31" w:rsidRPr="009A1F31" w:rsidRDefault="009A1F31" w:rsidP="009A1F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1F31">
              <w:rPr>
                <w:rFonts w:ascii="Times New Roman" w:hAnsi="Times New Roman" w:cs="Times New Roman"/>
                <w:sz w:val="28"/>
                <w:szCs w:val="28"/>
              </w:rPr>
              <w:t>Только избранные</w:t>
            </w:r>
          </w:p>
        </w:tc>
      </w:tr>
      <w:tr w:rsidR="009A1F31" w:rsidRPr="009A1F31" w14:paraId="1A55A876" w14:textId="77777777" w:rsidTr="009A1F3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1EB09A" w14:textId="77777777" w:rsidR="009A1F31" w:rsidRPr="009A1F31" w:rsidRDefault="009A1F31" w:rsidP="009A1F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1F31">
              <w:rPr>
                <w:rFonts w:ascii="Times New Roman" w:hAnsi="Times New Roman" w:cs="Times New Roman"/>
                <w:sz w:val="28"/>
                <w:szCs w:val="28"/>
              </w:rPr>
              <w:t>GET /articles/plant/999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9E20F" w14:textId="77777777" w:rsidR="009A1F31" w:rsidRPr="009A1F31" w:rsidRDefault="009A1F31" w:rsidP="009A1F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1F31">
              <w:rPr>
                <w:rFonts w:ascii="Times New Roman" w:hAnsi="Times New Roman" w:cs="Times New Roman"/>
                <w:sz w:val="28"/>
                <w:szCs w:val="28"/>
              </w:rPr>
              <w:t>Несуществующее растение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21252" w14:textId="77777777" w:rsidR="009A1F31" w:rsidRPr="009A1F31" w:rsidRDefault="009A1F31" w:rsidP="009A1F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1F31"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</w:tr>
    </w:tbl>
    <w:p w14:paraId="2FB410A2" w14:textId="1D3AE26B" w:rsidR="009A1F31" w:rsidRPr="009A1F31" w:rsidRDefault="00D54F1B" w:rsidP="009A1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F1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A1F31" w:rsidRPr="009A1F31">
        <w:rPr>
          <w:rFonts w:ascii="Times New Roman" w:hAnsi="Times New Roman" w:cs="Times New Roman"/>
          <w:sz w:val="28"/>
          <w:szCs w:val="28"/>
        </w:rPr>
        <w:t>. Зависимости</w:t>
      </w:r>
    </w:p>
    <w:p w14:paraId="29EEEDB2" w14:textId="77777777" w:rsidR="009A1F31" w:rsidRPr="009A1F31" w:rsidRDefault="009A1F31" w:rsidP="009A1F31">
      <w:pPr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Использует:</w:t>
      </w:r>
    </w:p>
    <w:p w14:paraId="4E218D25" w14:textId="77777777" w:rsidR="009A1F31" w:rsidRPr="009A1F31" w:rsidRDefault="009A1F31" w:rsidP="009A1F31">
      <w:pPr>
        <w:numPr>
          <w:ilvl w:val="1"/>
          <w:numId w:val="7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models.Article, models.Plant</w:t>
      </w:r>
    </w:p>
    <w:p w14:paraId="7830A938" w14:textId="77777777" w:rsidR="009A1F31" w:rsidRPr="009A1F31" w:rsidRDefault="009A1F31" w:rsidP="009A1F31">
      <w:pPr>
        <w:numPr>
          <w:ilvl w:val="1"/>
          <w:numId w:val="7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extensions.db</w:t>
      </w:r>
    </w:p>
    <w:p w14:paraId="7DD8AEF1" w14:textId="77777777" w:rsidR="009A1F31" w:rsidRPr="009A1F31" w:rsidRDefault="009A1F31" w:rsidP="009A1F31">
      <w:pPr>
        <w:numPr>
          <w:ilvl w:val="1"/>
          <w:numId w:val="7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auth.SECRET_KEY (лучше заменить)</w:t>
      </w:r>
    </w:p>
    <w:p w14:paraId="7CBC5F70" w14:textId="77777777" w:rsidR="009A1F31" w:rsidRPr="009A1F31" w:rsidRDefault="009A1F31" w:rsidP="009A1F31">
      <w:pPr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Влияет на:</w:t>
      </w:r>
    </w:p>
    <w:p w14:paraId="61A650AF" w14:textId="77777777" w:rsidR="009A1F31" w:rsidRPr="009A1F31" w:rsidRDefault="009A1F31" w:rsidP="009A1F31">
      <w:pPr>
        <w:numPr>
          <w:ilvl w:val="1"/>
          <w:numId w:val="7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Модуль растений (связь статей)</w:t>
      </w:r>
    </w:p>
    <w:p w14:paraId="68FA5D1F" w14:textId="27B0B0FE" w:rsidR="00280A2E" w:rsidRPr="00D54F1B" w:rsidRDefault="009A1F31" w:rsidP="00280A2E">
      <w:pPr>
        <w:numPr>
          <w:ilvl w:val="1"/>
          <w:numId w:val="7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F31">
        <w:rPr>
          <w:rFonts w:ascii="Times New Roman" w:hAnsi="Times New Roman" w:cs="Times New Roman"/>
          <w:sz w:val="28"/>
          <w:szCs w:val="28"/>
        </w:rPr>
        <w:t>Главную страницу (фичированные статьи</w:t>
      </w:r>
    </w:p>
    <w:p w14:paraId="672A0411" w14:textId="3EE2B82E" w:rsidR="001A7B37" w:rsidRPr="001A7B37" w:rsidRDefault="001A7B37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lastRenderedPageBreak/>
        <w:t>Инспекция модуля auth.py</w:t>
      </w:r>
    </w:p>
    <w:p w14:paraId="51EAF6C9" w14:textId="77777777" w:rsidR="001A7B37" w:rsidRPr="001A7B37" w:rsidRDefault="001A7B37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1. Структура модуля</w:t>
      </w:r>
    </w:p>
    <w:p w14:paraId="3E0A6B77" w14:textId="77777777" w:rsidR="001A7B37" w:rsidRPr="001A7B37" w:rsidRDefault="001A7B37" w:rsidP="00ED2AF6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B37">
        <w:rPr>
          <w:rFonts w:ascii="Times New Roman" w:hAnsi="Times New Roman" w:cs="Times New Roman"/>
          <w:sz w:val="28"/>
          <w:szCs w:val="28"/>
          <w:lang w:val="en-US"/>
        </w:rPr>
        <w:t>Blueprint: </w:t>
      </w:r>
      <w:proofErr w:type="spellStart"/>
      <w:r w:rsidRPr="001A7B37">
        <w:rPr>
          <w:rFonts w:ascii="Times New Roman" w:hAnsi="Times New Roman" w:cs="Times New Roman"/>
          <w:sz w:val="28"/>
          <w:szCs w:val="28"/>
          <w:lang w:val="en-US"/>
        </w:rPr>
        <w:t>auth_bp</w:t>
      </w:r>
      <w:proofErr w:type="spellEnd"/>
      <w:r w:rsidRPr="001A7B3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A7B37">
        <w:rPr>
          <w:rFonts w:ascii="Times New Roman" w:hAnsi="Times New Roman" w:cs="Times New Roman"/>
          <w:sz w:val="28"/>
          <w:szCs w:val="28"/>
        </w:rPr>
        <w:t>с</w:t>
      </w:r>
      <w:r w:rsidRPr="001A7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7B37">
        <w:rPr>
          <w:rFonts w:ascii="Times New Roman" w:hAnsi="Times New Roman" w:cs="Times New Roman"/>
          <w:sz w:val="28"/>
          <w:szCs w:val="28"/>
        </w:rPr>
        <w:t>эндпоинтами</w:t>
      </w:r>
      <w:r w:rsidRPr="001A7B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C98408" w14:textId="77777777" w:rsidR="001A7B37" w:rsidRPr="001A7B37" w:rsidRDefault="001A7B37" w:rsidP="00ED2AF6">
      <w:pPr>
        <w:numPr>
          <w:ilvl w:val="1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POST /register – регистрация</w:t>
      </w:r>
    </w:p>
    <w:p w14:paraId="3DDAEB8B" w14:textId="77777777" w:rsidR="001A7B37" w:rsidRPr="001A7B37" w:rsidRDefault="001A7B37" w:rsidP="00ED2AF6">
      <w:pPr>
        <w:numPr>
          <w:ilvl w:val="1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POST /login – аутентификация</w:t>
      </w:r>
    </w:p>
    <w:p w14:paraId="128AF5A9" w14:textId="77777777" w:rsidR="001A7B37" w:rsidRPr="001A7B37" w:rsidRDefault="001A7B37" w:rsidP="00ED2AF6">
      <w:pPr>
        <w:numPr>
          <w:ilvl w:val="1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GET/PUT /profile – управление профилем</w:t>
      </w:r>
    </w:p>
    <w:p w14:paraId="77FF16C7" w14:textId="77777777" w:rsidR="001A7B37" w:rsidRPr="001A7B37" w:rsidRDefault="001A7B37" w:rsidP="00ED2AF6">
      <w:pPr>
        <w:numPr>
          <w:ilvl w:val="1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POST /logout – выход (клиентская реализация)</w:t>
      </w:r>
    </w:p>
    <w:p w14:paraId="1019CDF3" w14:textId="77777777" w:rsidR="001A7B37" w:rsidRPr="001A7B37" w:rsidRDefault="001A7B37" w:rsidP="00ED2AF6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Дополнительно:</w:t>
      </w:r>
    </w:p>
    <w:p w14:paraId="48FEAE48" w14:textId="77777777" w:rsidR="001A7B37" w:rsidRPr="001A7B37" w:rsidRDefault="001A7B37" w:rsidP="00ED2AF6">
      <w:pPr>
        <w:numPr>
          <w:ilvl w:val="1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Декоратор @token_required для проверки JWT</w:t>
      </w:r>
    </w:p>
    <w:p w14:paraId="1C624914" w14:textId="4838DE9C" w:rsidR="001A7B37" w:rsidRPr="001A7B37" w:rsidRDefault="001A7B37" w:rsidP="00ED2AF6">
      <w:pPr>
        <w:numPr>
          <w:ilvl w:val="1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Интеграция с User моделью</w:t>
      </w:r>
    </w:p>
    <w:p w14:paraId="019A551E" w14:textId="77777777" w:rsidR="001A7B37" w:rsidRPr="001A7B37" w:rsidRDefault="001A7B37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2. Потенциальные проблемы</w:t>
      </w:r>
    </w:p>
    <w:p w14:paraId="18C01301" w14:textId="77777777" w:rsidR="001A7B37" w:rsidRPr="001A7B37" w:rsidRDefault="001A7B37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2.1 Безопасность</w:t>
      </w:r>
    </w:p>
    <w:p w14:paraId="1BA5BC32" w14:textId="77777777" w:rsidR="001A7B37" w:rsidRPr="001A7B37" w:rsidRDefault="001A7B37" w:rsidP="00ED2AF6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Уязвимости:</w:t>
      </w:r>
    </w:p>
    <w:p w14:paraId="40319D4C" w14:textId="77777777" w:rsidR="001A7B37" w:rsidRPr="001A7B37" w:rsidRDefault="001A7B37" w:rsidP="00ED2AF6">
      <w:pPr>
        <w:numPr>
          <w:ilvl w:val="1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B37">
        <w:rPr>
          <w:rFonts w:ascii="Times New Roman" w:hAnsi="Times New Roman" w:cs="Times New Roman"/>
          <w:sz w:val="28"/>
          <w:szCs w:val="28"/>
        </w:rPr>
        <w:t>Дефолтный</w:t>
      </w:r>
      <w:r w:rsidRPr="001A7B37">
        <w:rPr>
          <w:rFonts w:ascii="Times New Roman" w:hAnsi="Times New Roman" w:cs="Times New Roman"/>
          <w:sz w:val="28"/>
          <w:szCs w:val="28"/>
          <w:lang w:val="en-US"/>
        </w:rPr>
        <w:t> SECRET_KEY ('</w:t>
      </w:r>
      <w:proofErr w:type="spellStart"/>
      <w:r w:rsidRPr="001A7B37">
        <w:rPr>
          <w:rFonts w:ascii="Times New Roman" w:hAnsi="Times New Roman" w:cs="Times New Roman"/>
          <w:sz w:val="28"/>
          <w:szCs w:val="28"/>
          <w:lang w:val="en-US"/>
        </w:rPr>
        <w:t>plantdoctor</w:t>
      </w:r>
      <w:proofErr w:type="spellEnd"/>
      <w:r w:rsidRPr="001A7B37">
        <w:rPr>
          <w:rFonts w:ascii="Times New Roman" w:hAnsi="Times New Roman" w:cs="Times New Roman"/>
          <w:sz w:val="28"/>
          <w:szCs w:val="28"/>
          <w:lang w:val="en-US"/>
        </w:rPr>
        <w:t xml:space="preserve">-secret-key') </w:t>
      </w:r>
      <w:r w:rsidRPr="001A7B37">
        <w:rPr>
          <w:rFonts w:ascii="Times New Roman" w:hAnsi="Times New Roman" w:cs="Times New Roman"/>
          <w:sz w:val="28"/>
          <w:szCs w:val="28"/>
        </w:rPr>
        <w:t>в</w:t>
      </w:r>
      <w:r w:rsidRPr="001A7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7B37">
        <w:rPr>
          <w:rFonts w:ascii="Times New Roman" w:hAnsi="Times New Roman" w:cs="Times New Roman"/>
          <w:sz w:val="28"/>
          <w:szCs w:val="28"/>
        </w:rPr>
        <w:t>коде</w:t>
      </w:r>
    </w:p>
    <w:p w14:paraId="4A6C479C" w14:textId="77777777" w:rsidR="001A7B37" w:rsidRPr="001A7B37" w:rsidRDefault="001A7B37" w:rsidP="00ED2AF6">
      <w:pPr>
        <w:numPr>
          <w:ilvl w:val="1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Нет ограничения попыток входа (риск брутфорса)</w:t>
      </w:r>
    </w:p>
    <w:p w14:paraId="3704097C" w14:textId="77777777" w:rsidR="001A7B37" w:rsidRPr="001A7B37" w:rsidRDefault="001A7B37" w:rsidP="00ED2AF6">
      <w:pPr>
        <w:numPr>
          <w:ilvl w:val="1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Пароли хранятся с werkzeug.security, но нет проверки сложности</w:t>
      </w:r>
    </w:p>
    <w:p w14:paraId="383B7E07" w14:textId="77777777" w:rsidR="001A7B37" w:rsidRPr="001A7B37" w:rsidRDefault="001A7B37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2.2 Валидация данных</w:t>
      </w:r>
    </w:p>
    <w:p w14:paraId="5D5EA9AF" w14:textId="77777777" w:rsidR="001A7B37" w:rsidRPr="001A7B37" w:rsidRDefault="001A7B37" w:rsidP="00ED2AF6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Проблемы:</w:t>
      </w:r>
    </w:p>
    <w:p w14:paraId="13A081EF" w14:textId="77777777" w:rsidR="001A7B37" w:rsidRPr="001A7B37" w:rsidRDefault="001A7B37" w:rsidP="00ED2AF6">
      <w:pPr>
        <w:numPr>
          <w:ilvl w:val="1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Нет проверки формата email</w:t>
      </w:r>
    </w:p>
    <w:p w14:paraId="28096F7A" w14:textId="796A16E0" w:rsidR="001A7B37" w:rsidRPr="001A7B37" w:rsidRDefault="001A7B37" w:rsidP="00ED2AF6">
      <w:pPr>
        <w:numPr>
          <w:ilvl w:val="1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Нет ограничения длины username</w:t>
      </w:r>
    </w:p>
    <w:p w14:paraId="4B64F318" w14:textId="29895C6D" w:rsidR="001A7B37" w:rsidRPr="001A7B37" w:rsidRDefault="001A7B37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B37">
        <w:rPr>
          <w:rFonts w:ascii="Times New Roman" w:hAnsi="Times New Roman" w:cs="Times New Roman"/>
          <w:sz w:val="28"/>
          <w:szCs w:val="28"/>
        </w:rPr>
        <w:t>3. Тесты для модуля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2902"/>
        <w:gridCol w:w="2973"/>
      </w:tblGrid>
      <w:tr w:rsidR="001A7B37" w:rsidRPr="001A7B37" w14:paraId="4225A885" w14:textId="77777777" w:rsidTr="009A1F31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CECD30" w14:textId="77777777" w:rsidR="001A7B37" w:rsidRPr="001A7B37" w:rsidRDefault="001A7B37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B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Метод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292BC" w14:textId="77777777" w:rsidR="001A7B37" w:rsidRPr="001A7B37" w:rsidRDefault="001A7B37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B37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43080" w14:textId="77777777" w:rsidR="001A7B37" w:rsidRPr="001A7B37" w:rsidRDefault="001A7B37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B37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A7B37" w:rsidRPr="001A7B37" w14:paraId="3F4C2165" w14:textId="77777777" w:rsidTr="009A1F31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BEC045" w14:textId="77777777" w:rsidR="001A7B37" w:rsidRPr="001A7B37" w:rsidRDefault="001A7B37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B37">
              <w:rPr>
                <w:rFonts w:ascii="Times New Roman" w:hAnsi="Times New Roman" w:cs="Times New Roman"/>
                <w:sz w:val="28"/>
                <w:szCs w:val="28"/>
              </w:rPr>
              <w:t>POST /register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2FB9E" w14:textId="77777777" w:rsidR="001A7B37" w:rsidRPr="001A7B37" w:rsidRDefault="001A7B37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B37">
              <w:rPr>
                <w:rFonts w:ascii="Times New Roman" w:hAnsi="Times New Roman" w:cs="Times New Roman"/>
                <w:sz w:val="28"/>
                <w:szCs w:val="28"/>
              </w:rPr>
              <w:t>Корректные данные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BD375" w14:textId="77777777" w:rsidR="001A7B37" w:rsidRPr="001A7B37" w:rsidRDefault="001A7B37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B37">
              <w:rPr>
                <w:rFonts w:ascii="Times New Roman" w:hAnsi="Times New Roman" w:cs="Times New Roman"/>
                <w:sz w:val="28"/>
                <w:szCs w:val="28"/>
              </w:rPr>
              <w:t>201, токен в ответе</w:t>
            </w:r>
          </w:p>
        </w:tc>
      </w:tr>
      <w:tr w:rsidR="001A7B37" w:rsidRPr="001A7B37" w14:paraId="4BD864FD" w14:textId="77777777" w:rsidTr="009A1F31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A9FD20" w14:textId="77777777" w:rsidR="001A7B37" w:rsidRPr="001A7B37" w:rsidRDefault="001A7B37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B37">
              <w:rPr>
                <w:rFonts w:ascii="Times New Roman" w:hAnsi="Times New Roman" w:cs="Times New Roman"/>
                <w:sz w:val="28"/>
                <w:szCs w:val="28"/>
              </w:rPr>
              <w:t>POST /register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0A1DF" w14:textId="77777777" w:rsidR="001A7B37" w:rsidRPr="001A7B37" w:rsidRDefault="001A7B37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B37">
              <w:rPr>
                <w:rFonts w:ascii="Times New Roman" w:hAnsi="Times New Roman" w:cs="Times New Roman"/>
                <w:sz w:val="28"/>
                <w:szCs w:val="28"/>
              </w:rPr>
              <w:t>Существующий email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EBB67" w14:textId="77777777" w:rsidR="001A7B37" w:rsidRPr="001A7B37" w:rsidRDefault="001A7B37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B37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1A7B37" w:rsidRPr="001A7B37" w14:paraId="58D309F2" w14:textId="77777777" w:rsidTr="009A1F31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A72071" w14:textId="77777777" w:rsidR="001A7B37" w:rsidRPr="001A7B37" w:rsidRDefault="001A7B37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B37">
              <w:rPr>
                <w:rFonts w:ascii="Times New Roman" w:hAnsi="Times New Roman" w:cs="Times New Roman"/>
                <w:sz w:val="28"/>
                <w:szCs w:val="28"/>
              </w:rPr>
              <w:t>POST /login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4636B" w14:textId="77777777" w:rsidR="001A7B37" w:rsidRPr="001A7B37" w:rsidRDefault="001A7B37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B37">
              <w:rPr>
                <w:rFonts w:ascii="Times New Roman" w:hAnsi="Times New Roman" w:cs="Times New Roman"/>
                <w:sz w:val="28"/>
                <w:szCs w:val="28"/>
              </w:rPr>
              <w:t>Неверный пароль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6EDF0" w14:textId="77777777" w:rsidR="001A7B37" w:rsidRPr="001A7B37" w:rsidRDefault="001A7B37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B37"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</w:tr>
      <w:tr w:rsidR="001A7B37" w:rsidRPr="001A7B37" w14:paraId="74B4929A" w14:textId="77777777" w:rsidTr="009A1F31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316920" w14:textId="77777777" w:rsidR="001A7B37" w:rsidRPr="001A7B37" w:rsidRDefault="001A7B37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B37">
              <w:rPr>
                <w:rFonts w:ascii="Times New Roman" w:hAnsi="Times New Roman" w:cs="Times New Roman"/>
                <w:sz w:val="28"/>
                <w:szCs w:val="28"/>
              </w:rPr>
              <w:t>PUT /profile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AACCC" w14:textId="77777777" w:rsidR="001A7B37" w:rsidRPr="001A7B37" w:rsidRDefault="001A7B37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B37">
              <w:rPr>
                <w:rFonts w:ascii="Times New Roman" w:hAnsi="Times New Roman" w:cs="Times New Roman"/>
                <w:sz w:val="28"/>
                <w:szCs w:val="28"/>
              </w:rPr>
              <w:t>Без токена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3BC1E" w14:textId="77777777" w:rsidR="001A7B37" w:rsidRPr="001A7B37" w:rsidRDefault="001A7B37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B37"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</w:tr>
    </w:tbl>
    <w:p w14:paraId="03BE6DCE" w14:textId="77777777" w:rsidR="001A7B37" w:rsidRPr="001A7B37" w:rsidRDefault="001A7B37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4. Зависимости от других модулей</w:t>
      </w:r>
    </w:p>
    <w:p w14:paraId="3B873CB2" w14:textId="77777777" w:rsidR="001A7B37" w:rsidRPr="001A7B37" w:rsidRDefault="001A7B37" w:rsidP="00ED2AF6">
      <w:pPr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Использует:</w:t>
      </w:r>
    </w:p>
    <w:p w14:paraId="4E304FBB" w14:textId="77777777" w:rsidR="001A7B37" w:rsidRPr="001A7B37" w:rsidRDefault="001A7B37" w:rsidP="00ED2AF6">
      <w:pPr>
        <w:numPr>
          <w:ilvl w:val="1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models.User – работа с пользователями</w:t>
      </w:r>
    </w:p>
    <w:p w14:paraId="2E6F9552" w14:textId="77777777" w:rsidR="001A7B37" w:rsidRPr="001A7B37" w:rsidRDefault="001A7B37" w:rsidP="00ED2AF6">
      <w:pPr>
        <w:numPr>
          <w:ilvl w:val="1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extensions.db – подключение к БД</w:t>
      </w:r>
    </w:p>
    <w:p w14:paraId="09C04335" w14:textId="77777777" w:rsidR="001A7B37" w:rsidRPr="001A7B37" w:rsidRDefault="001A7B37" w:rsidP="00ED2AF6">
      <w:pPr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Риски:</w:t>
      </w:r>
    </w:p>
    <w:p w14:paraId="2FDF089E" w14:textId="1943D305" w:rsidR="001A7B37" w:rsidRPr="0006143F" w:rsidRDefault="001A7B37" w:rsidP="00ED2AF6">
      <w:pPr>
        <w:numPr>
          <w:ilvl w:val="1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B37">
        <w:rPr>
          <w:rFonts w:ascii="Times New Roman" w:hAnsi="Times New Roman" w:cs="Times New Roman"/>
          <w:sz w:val="28"/>
          <w:szCs w:val="28"/>
        </w:rPr>
        <w:t>Прямое</w:t>
      </w:r>
      <w:r w:rsidR="00ED2AF6" w:rsidRPr="0006143F">
        <w:rPr>
          <w:rFonts w:ascii="Times New Roman" w:hAnsi="Times New Roman" w:cs="Times New Roman"/>
          <w:sz w:val="28"/>
          <w:szCs w:val="28"/>
        </w:rPr>
        <w:t xml:space="preserve"> </w:t>
      </w:r>
      <w:r w:rsidRPr="001A7B37">
        <w:rPr>
          <w:rFonts w:ascii="Times New Roman" w:hAnsi="Times New Roman" w:cs="Times New Roman"/>
          <w:sz w:val="28"/>
          <w:szCs w:val="28"/>
        </w:rPr>
        <w:t>использование SECRET_KEY (лучше через current_app.config)</w:t>
      </w:r>
    </w:p>
    <w:p w14:paraId="705152A5" w14:textId="0C623D47" w:rsidR="008A10A6" w:rsidRPr="008A10A6" w:rsidRDefault="008A10A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10A6">
        <w:rPr>
          <w:rFonts w:ascii="Times New Roman" w:hAnsi="Times New Roman" w:cs="Times New Roman"/>
          <w:sz w:val="28"/>
          <w:szCs w:val="28"/>
        </w:rPr>
        <w:t>Инспекция модуля models.py</w:t>
      </w:r>
    </w:p>
    <w:p w14:paraId="7ADC6D96" w14:textId="77777777" w:rsidR="008A10A6" w:rsidRPr="008A10A6" w:rsidRDefault="008A10A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1. Структура модуля</w:t>
      </w:r>
    </w:p>
    <w:p w14:paraId="75651830" w14:textId="77777777" w:rsidR="008A10A6" w:rsidRPr="008A10A6" w:rsidRDefault="008A10A6" w:rsidP="00ED2AF6">
      <w:pPr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Основные модели:</w:t>
      </w:r>
    </w:p>
    <w:p w14:paraId="425DDDA7" w14:textId="77777777" w:rsidR="008A10A6" w:rsidRPr="008A10A6" w:rsidRDefault="008A10A6" w:rsidP="00ED2AF6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User - пользователи системы</w:t>
      </w:r>
    </w:p>
    <w:p w14:paraId="260D1F05" w14:textId="77777777" w:rsidR="008A10A6" w:rsidRPr="008A10A6" w:rsidRDefault="008A10A6" w:rsidP="00ED2AF6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Plant - справочник растений</w:t>
      </w:r>
    </w:p>
    <w:p w14:paraId="606BC401" w14:textId="77777777" w:rsidR="008A10A6" w:rsidRPr="008A10A6" w:rsidRDefault="008A10A6" w:rsidP="00ED2AF6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UserPlant - растения пользователей</w:t>
      </w:r>
    </w:p>
    <w:p w14:paraId="214B3541" w14:textId="77777777" w:rsidR="008A10A6" w:rsidRPr="008A10A6" w:rsidRDefault="008A10A6" w:rsidP="00ED2AF6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Article - статьи</w:t>
      </w:r>
    </w:p>
    <w:p w14:paraId="5D46BEC0" w14:textId="77777777" w:rsidR="008A10A6" w:rsidRPr="008A10A6" w:rsidRDefault="008A10A6" w:rsidP="00ED2AF6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lastRenderedPageBreak/>
        <w:t>Reminder - напоминания</w:t>
      </w:r>
    </w:p>
    <w:p w14:paraId="7E10B82B" w14:textId="77777777" w:rsidR="008A10A6" w:rsidRPr="008A10A6" w:rsidRDefault="008A10A6" w:rsidP="00ED2AF6">
      <w:pPr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Связи:</w:t>
      </w:r>
    </w:p>
    <w:p w14:paraId="62764374" w14:textId="77777777" w:rsidR="008A10A6" w:rsidRPr="008A10A6" w:rsidRDefault="008A10A6" w:rsidP="00ED2AF6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10A6">
        <w:rPr>
          <w:rFonts w:ascii="Times New Roman" w:hAnsi="Times New Roman" w:cs="Times New Roman"/>
          <w:sz w:val="28"/>
          <w:szCs w:val="28"/>
        </w:rPr>
        <w:t>Один</w:t>
      </w:r>
      <w:r w:rsidRPr="008A10A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A10A6">
        <w:rPr>
          <w:rFonts w:ascii="Times New Roman" w:hAnsi="Times New Roman" w:cs="Times New Roman"/>
          <w:sz w:val="28"/>
          <w:szCs w:val="28"/>
        </w:rPr>
        <w:t>ко</w:t>
      </w:r>
      <w:r w:rsidRPr="008A10A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A10A6">
        <w:rPr>
          <w:rFonts w:ascii="Times New Roman" w:hAnsi="Times New Roman" w:cs="Times New Roman"/>
          <w:sz w:val="28"/>
          <w:szCs w:val="28"/>
        </w:rPr>
        <w:t>многим</w:t>
      </w:r>
      <w:r w:rsidRPr="008A10A6">
        <w:rPr>
          <w:rFonts w:ascii="Times New Roman" w:hAnsi="Times New Roman" w:cs="Times New Roman"/>
          <w:sz w:val="28"/>
          <w:szCs w:val="28"/>
          <w:lang w:val="en-US"/>
        </w:rPr>
        <w:t xml:space="preserve"> (User ↔ Articles, User ↔ Reminders)</w:t>
      </w:r>
    </w:p>
    <w:p w14:paraId="6E06A077" w14:textId="77777777" w:rsidR="008A10A6" w:rsidRPr="008A10A6" w:rsidRDefault="008A10A6" w:rsidP="00ED2AF6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Многие-ко-многим (User ↔ Plant через UserPlant)</w:t>
      </w:r>
    </w:p>
    <w:p w14:paraId="0F46E195" w14:textId="77777777" w:rsidR="008A10A6" w:rsidRPr="008A10A6" w:rsidRDefault="008A10A6" w:rsidP="00ED2AF6">
      <w:pPr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Дополнительно:</w:t>
      </w:r>
    </w:p>
    <w:p w14:paraId="2D48B76B" w14:textId="77777777" w:rsidR="008A10A6" w:rsidRPr="008A10A6" w:rsidRDefault="008A10A6" w:rsidP="00ED2AF6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Индексы для ускорения запросов</w:t>
      </w:r>
    </w:p>
    <w:p w14:paraId="03598CD2" w14:textId="3904388E" w:rsidR="008A10A6" w:rsidRPr="008A10A6" w:rsidRDefault="008A10A6" w:rsidP="00ED2AF6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Хеширование паролей</w:t>
      </w:r>
    </w:p>
    <w:p w14:paraId="1D7C06F1" w14:textId="77777777" w:rsidR="008A10A6" w:rsidRPr="008A10A6" w:rsidRDefault="008A10A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2. Потенциальные проблемы</w:t>
      </w:r>
    </w:p>
    <w:p w14:paraId="3A231D4C" w14:textId="77777777" w:rsidR="008A10A6" w:rsidRPr="008A10A6" w:rsidRDefault="008A10A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2.1 Безопасность</w:t>
      </w:r>
    </w:p>
    <w:p w14:paraId="7027CCF7" w14:textId="77777777" w:rsidR="008A10A6" w:rsidRPr="008A10A6" w:rsidRDefault="008A10A6" w:rsidP="00ED2AF6">
      <w:pPr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Уязвимости:</w:t>
      </w:r>
    </w:p>
    <w:p w14:paraId="41EF1033" w14:textId="77777777" w:rsidR="008A10A6" w:rsidRPr="008A10A6" w:rsidRDefault="008A10A6" w:rsidP="00ED2AF6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Нет валидации длины полей при вводе (username, email и др.)</w:t>
      </w:r>
    </w:p>
    <w:p w14:paraId="0B4D40BC" w14:textId="77777777" w:rsidR="008A10A6" w:rsidRPr="008A10A6" w:rsidRDefault="008A10A6" w:rsidP="00ED2AF6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Отсутствует ограничение на частые запросы к БД</w:t>
      </w:r>
    </w:p>
    <w:p w14:paraId="252CD007" w14:textId="77777777" w:rsidR="008A10A6" w:rsidRPr="008A10A6" w:rsidRDefault="008A10A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2.2 Производительность</w:t>
      </w:r>
    </w:p>
    <w:p w14:paraId="43356FF0" w14:textId="77777777" w:rsidR="008A10A6" w:rsidRPr="008A10A6" w:rsidRDefault="008A10A6" w:rsidP="00ED2AF6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Проблемы:</w:t>
      </w:r>
    </w:p>
    <w:p w14:paraId="74142A64" w14:textId="77777777" w:rsidR="008A10A6" w:rsidRPr="008A10A6" w:rsidRDefault="008A10A6" w:rsidP="00ED2AF6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Нет индекса для часто запрашиваемых полей (например, User.username)</w:t>
      </w:r>
    </w:p>
    <w:p w14:paraId="43F41779" w14:textId="36E61F56" w:rsidR="008A10A6" w:rsidRPr="008A10A6" w:rsidRDefault="008A10A6" w:rsidP="00ED2AF6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Каскадное удаление (cascade='all, delete-orphan') может быть медленным</w:t>
      </w:r>
    </w:p>
    <w:p w14:paraId="47BFBCBD" w14:textId="7F3E6D84" w:rsidR="008A10A6" w:rsidRPr="008A10A6" w:rsidRDefault="008A10A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10A6">
        <w:rPr>
          <w:rFonts w:ascii="Times New Roman" w:hAnsi="Times New Roman" w:cs="Times New Roman"/>
          <w:sz w:val="28"/>
          <w:szCs w:val="28"/>
        </w:rPr>
        <w:t>3. Тесты для модуля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2397"/>
        <w:gridCol w:w="4123"/>
      </w:tblGrid>
      <w:tr w:rsidR="008A10A6" w:rsidRPr="008A10A6" w14:paraId="1AB75138" w14:textId="77777777" w:rsidTr="00AE0F6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B870C9" w14:textId="77777777" w:rsidR="008A10A6" w:rsidRPr="008A10A6" w:rsidRDefault="008A10A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0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B857E" w14:textId="77777777" w:rsidR="008A10A6" w:rsidRPr="008A10A6" w:rsidRDefault="008A10A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0A6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D0EA4" w14:textId="77777777" w:rsidR="008A10A6" w:rsidRPr="008A10A6" w:rsidRDefault="008A10A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0A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8A10A6" w:rsidRPr="008A10A6" w14:paraId="17F2FCD4" w14:textId="77777777" w:rsidTr="00AE0F6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B38832" w14:textId="77777777" w:rsidR="008A10A6" w:rsidRPr="008A10A6" w:rsidRDefault="008A10A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0A6">
              <w:rPr>
                <w:rFonts w:ascii="Times New Roman" w:hAnsi="Times New Roman" w:cs="Times New Roman"/>
                <w:sz w:val="28"/>
                <w:szCs w:val="28"/>
              </w:rPr>
              <w:t>Создание User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C9824" w14:textId="77777777" w:rsidR="008A10A6" w:rsidRPr="008A10A6" w:rsidRDefault="008A10A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0A6">
              <w:rPr>
                <w:rFonts w:ascii="Times New Roman" w:hAnsi="Times New Roman" w:cs="Times New Roman"/>
                <w:sz w:val="28"/>
                <w:szCs w:val="28"/>
              </w:rPr>
              <w:t>Валидные данные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57CD6" w14:textId="77777777" w:rsidR="008A10A6" w:rsidRPr="008A10A6" w:rsidRDefault="008A10A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0A6">
              <w:rPr>
                <w:rFonts w:ascii="Times New Roman" w:hAnsi="Times New Roman" w:cs="Times New Roman"/>
                <w:sz w:val="28"/>
                <w:szCs w:val="28"/>
              </w:rPr>
              <w:t>Успешное сохранение</w:t>
            </w:r>
          </w:p>
        </w:tc>
      </w:tr>
      <w:tr w:rsidR="008A10A6" w:rsidRPr="008A10A6" w14:paraId="77B4965F" w14:textId="77777777" w:rsidTr="00AE0F6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DA17D2" w14:textId="77777777" w:rsidR="008A10A6" w:rsidRPr="008A10A6" w:rsidRDefault="008A10A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0A6">
              <w:rPr>
                <w:rFonts w:ascii="Times New Roman" w:hAnsi="Times New Roman" w:cs="Times New Roman"/>
                <w:sz w:val="28"/>
                <w:szCs w:val="28"/>
              </w:rPr>
              <w:t>Создание User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0C614" w14:textId="77777777" w:rsidR="008A10A6" w:rsidRPr="008A10A6" w:rsidRDefault="008A10A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0A6">
              <w:rPr>
                <w:rFonts w:ascii="Times New Roman" w:hAnsi="Times New Roman" w:cs="Times New Roman"/>
                <w:sz w:val="28"/>
                <w:szCs w:val="28"/>
              </w:rPr>
              <w:t>Дубликат email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BD199" w14:textId="77777777" w:rsidR="008A10A6" w:rsidRPr="008A10A6" w:rsidRDefault="008A10A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0A6">
              <w:rPr>
                <w:rFonts w:ascii="Times New Roman" w:hAnsi="Times New Roman" w:cs="Times New Roman"/>
                <w:sz w:val="28"/>
                <w:szCs w:val="28"/>
              </w:rPr>
              <w:t>Ошибка integrity</w:t>
            </w:r>
          </w:p>
        </w:tc>
      </w:tr>
      <w:tr w:rsidR="008A10A6" w:rsidRPr="008A10A6" w14:paraId="341788CD" w14:textId="77777777" w:rsidTr="00AE0F6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F9B8C4" w14:textId="77777777" w:rsidR="008A10A6" w:rsidRPr="008A10A6" w:rsidRDefault="008A10A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0A6">
              <w:rPr>
                <w:rFonts w:ascii="Times New Roman" w:hAnsi="Times New Roman" w:cs="Times New Roman"/>
                <w:sz w:val="28"/>
                <w:szCs w:val="28"/>
              </w:rPr>
              <w:t>Связь User-Article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221FA" w14:textId="77777777" w:rsidR="008A10A6" w:rsidRPr="008A10A6" w:rsidRDefault="008A10A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0A6">
              <w:rPr>
                <w:rFonts w:ascii="Times New Roman" w:hAnsi="Times New Roman" w:cs="Times New Roman"/>
                <w:sz w:val="28"/>
                <w:szCs w:val="28"/>
              </w:rPr>
              <w:t>Создание статьи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E4770" w14:textId="77777777" w:rsidR="008A10A6" w:rsidRPr="008A10A6" w:rsidRDefault="008A10A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0A6">
              <w:rPr>
                <w:rFonts w:ascii="Times New Roman" w:hAnsi="Times New Roman" w:cs="Times New Roman"/>
                <w:sz w:val="28"/>
                <w:szCs w:val="28"/>
              </w:rPr>
              <w:t>Автоматическая привязка автора</w:t>
            </w:r>
          </w:p>
        </w:tc>
      </w:tr>
      <w:tr w:rsidR="008A10A6" w:rsidRPr="008A10A6" w14:paraId="20E4956F" w14:textId="77777777" w:rsidTr="00AE0F6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E7F6B8" w14:textId="77777777" w:rsidR="008A10A6" w:rsidRPr="008A10A6" w:rsidRDefault="008A10A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0A6">
              <w:rPr>
                <w:rFonts w:ascii="Times New Roman" w:hAnsi="Times New Roman" w:cs="Times New Roman"/>
                <w:sz w:val="28"/>
                <w:szCs w:val="28"/>
              </w:rPr>
              <w:t>Каскадное удаление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0A6F1" w14:textId="77777777" w:rsidR="008A10A6" w:rsidRPr="008A10A6" w:rsidRDefault="008A10A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0A6">
              <w:rPr>
                <w:rFonts w:ascii="Times New Roman" w:hAnsi="Times New Roman" w:cs="Times New Roman"/>
                <w:sz w:val="28"/>
                <w:szCs w:val="28"/>
              </w:rPr>
              <w:t>Удаление User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14AEF" w14:textId="77777777" w:rsidR="008A10A6" w:rsidRPr="008A10A6" w:rsidRDefault="008A10A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0A6">
              <w:rPr>
                <w:rFonts w:ascii="Times New Roman" w:hAnsi="Times New Roman" w:cs="Times New Roman"/>
                <w:sz w:val="28"/>
                <w:szCs w:val="28"/>
              </w:rPr>
              <w:t>Удаление связанных Articles</w:t>
            </w:r>
          </w:p>
        </w:tc>
      </w:tr>
    </w:tbl>
    <w:p w14:paraId="5E67D61D" w14:textId="77777777" w:rsidR="008A10A6" w:rsidRPr="008A10A6" w:rsidRDefault="008A10A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4. Зависимости от других модулей</w:t>
      </w:r>
    </w:p>
    <w:p w14:paraId="508E04C1" w14:textId="77777777" w:rsidR="008A10A6" w:rsidRPr="008A10A6" w:rsidRDefault="008A10A6" w:rsidP="00ED2AF6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Использует:</w:t>
      </w:r>
    </w:p>
    <w:p w14:paraId="7359415E" w14:textId="77777777" w:rsidR="008A10A6" w:rsidRPr="008A10A6" w:rsidRDefault="008A10A6" w:rsidP="00ED2AF6">
      <w:pPr>
        <w:numPr>
          <w:ilvl w:val="1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extensions.db - подключение к БД</w:t>
      </w:r>
    </w:p>
    <w:p w14:paraId="422DAA82" w14:textId="77777777" w:rsidR="008A10A6" w:rsidRPr="008A10A6" w:rsidRDefault="008A10A6" w:rsidP="00ED2AF6">
      <w:pPr>
        <w:numPr>
          <w:ilvl w:val="1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werkzeug.security - хеширование паролей</w:t>
      </w:r>
    </w:p>
    <w:p w14:paraId="6CF324B3" w14:textId="77777777" w:rsidR="008A10A6" w:rsidRPr="008A10A6" w:rsidRDefault="008A10A6" w:rsidP="00ED2AF6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Влияет на:</w:t>
      </w:r>
    </w:p>
    <w:p w14:paraId="729E2096" w14:textId="42A86B31" w:rsidR="008A10A6" w:rsidRPr="001A7B37" w:rsidRDefault="008A10A6" w:rsidP="00ED2AF6">
      <w:pPr>
        <w:numPr>
          <w:ilvl w:val="1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0A6">
        <w:rPr>
          <w:rFonts w:ascii="Times New Roman" w:hAnsi="Times New Roman" w:cs="Times New Roman"/>
          <w:sz w:val="28"/>
          <w:szCs w:val="28"/>
        </w:rPr>
        <w:t>Все модули, работающие с БД (auth.py, articles.py и др.)</w:t>
      </w:r>
    </w:p>
    <w:p w14:paraId="4AF8B615" w14:textId="6BC5FD1D" w:rsidR="00395908" w:rsidRPr="00395908" w:rsidRDefault="00395908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Инспекция модуля plants.py</w:t>
      </w:r>
    </w:p>
    <w:p w14:paraId="426E25A3" w14:textId="77777777" w:rsidR="00395908" w:rsidRPr="00395908" w:rsidRDefault="00395908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1. Структура модуля</w:t>
      </w:r>
    </w:p>
    <w:p w14:paraId="16A6A82C" w14:textId="77777777" w:rsidR="00395908" w:rsidRPr="00395908" w:rsidRDefault="00395908" w:rsidP="00ED2AF6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908">
        <w:rPr>
          <w:rFonts w:ascii="Times New Roman" w:hAnsi="Times New Roman" w:cs="Times New Roman"/>
          <w:sz w:val="28"/>
          <w:szCs w:val="28"/>
          <w:lang w:val="en-US"/>
        </w:rPr>
        <w:t>Blueprint: </w:t>
      </w:r>
      <w:proofErr w:type="spellStart"/>
      <w:r w:rsidRPr="00395908">
        <w:rPr>
          <w:rFonts w:ascii="Times New Roman" w:hAnsi="Times New Roman" w:cs="Times New Roman"/>
          <w:sz w:val="28"/>
          <w:szCs w:val="28"/>
          <w:lang w:val="en-US"/>
        </w:rPr>
        <w:t>plants_bp</w:t>
      </w:r>
      <w:proofErr w:type="spellEnd"/>
      <w:r w:rsidRPr="0039590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95908">
        <w:rPr>
          <w:rFonts w:ascii="Times New Roman" w:hAnsi="Times New Roman" w:cs="Times New Roman"/>
          <w:sz w:val="28"/>
          <w:szCs w:val="28"/>
        </w:rPr>
        <w:t>с</w:t>
      </w:r>
      <w:r w:rsidRPr="003959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5908">
        <w:rPr>
          <w:rFonts w:ascii="Times New Roman" w:hAnsi="Times New Roman" w:cs="Times New Roman"/>
          <w:sz w:val="28"/>
          <w:szCs w:val="28"/>
        </w:rPr>
        <w:t>эндпоинтами</w:t>
      </w:r>
      <w:r w:rsidRPr="003959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8E5E2E" w14:textId="77777777" w:rsidR="00395908" w:rsidRPr="00395908" w:rsidRDefault="00395908" w:rsidP="00ED2AF6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GET /plants - список всех растений</w:t>
      </w:r>
    </w:p>
    <w:p w14:paraId="7ABFB50B" w14:textId="77777777" w:rsidR="00395908" w:rsidRPr="00395908" w:rsidRDefault="00395908" w:rsidP="00ED2AF6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GET /plants/&lt;id&gt; - детали растения</w:t>
      </w:r>
    </w:p>
    <w:p w14:paraId="279158E4" w14:textId="77777777" w:rsidR="00395908" w:rsidRPr="00395908" w:rsidRDefault="00395908" w:rsidP="00ED2AF6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GET /user/plants - растения пользователя</w:t>
      </w:r>
    </w:p>
    <w:p w14:paraId="0E0BD9E7" w14:textId="77777777" w:rsidR="00395908" w:rsidRPr="00395908" w:rsidRDefault="00395908" w:rsidP="00ED2AF6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lastRenderedPageBreak/>
        <w:t>POST /user/plants - добавить растение</w:t>
      </w:r>
    </w:p>
    <w:p w14:paraId="77B339CC" w14:textId="77777777" w:rsidR="00395908" w:rsidRPr="00395908" w:rsidRDefault="00395908" w:rsidP="00ED2AF6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908">
        <w:rPr>
          <w:rFonts w:ascii="Times New Roman" w:hAnsi="Times New Roman" w:cs="Times New Roman"/>
          <w:sz w:val="28"/>
          <w:szCs w:val="28"/>
          <w:lang w:val="en-US"/>
        </w:rPr>
        <w:t xml:space="preserve">POST /user/plants/&lt;id&gt;/water - </w:t>
      </w:r>
      <w:r w:rsidRPr="00395908">
        <w:rPr>
          <w:rFonts w:ascii="Times New Roman" w:hAnsi="Times New Roman" w:cs="Times New Roman"/>
          <w:sz w:val="28"/>
          <w:szCs w:val="28"/>
        </w:rPr>
        <w:t>отметить</w:t>
      </w:r>
      <w:r w:rsidRPr="003959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5908">
        <w:rPr>
          <w:rFonts w:ascii="Times New Roman" w:hAnsi="Times New Roman" w:cs="Times New Roman"/>
          <w:sz w:val="28"/>
          <w:szCs w:val="28"/>
        </w:rPr>
        <w:t>полив</w:t>
      </w:r>
    </w:p>
    <w:p w14:paraId="31BD40DE" w14:textId="77777777" w:rsidR="00395908" w:rsidRPr="00395908" w:rsidRDefault="00395908" w:rsidP="00ED2AF6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908">
        <w:rPr>
          <w:rFonts w:ascii="Times New Roman" w:hAnsi="Times New Roman" w:cs="Times New Roman"/>
          <w:sz w:val="28"/>
          <w:szCs w:val="28"/>
          <w:lang w:val="en-US"/>
        </w:rPr>
        <w:t xml:space="preserve">DELETE /user/plants/&lt;id&gt; - </w:t>
      </w:r>
      <w:r w:rsidRPr="00395908">
        <w:rPr>
          <w:rFonts w:ascii="Times New Roman" w:hAnsi="Times New Roman" w:cs="Times New Roman"/>
          <w:sz w:val="28"/>
          <w:szCs w:val="28"/>
        </w:rPr>
        <w:t>удалить</w:t>
      </w:r>
      <w:r w:rsidRPr="003959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5908">
        <w:rPr>
          <w:rFonts w:ascii="Times New Roman" w:hAnsi="Times New Roman" w:cs="Times New Roman"/>
          <w:sz w:val="28"/>
          <w:szCs w:val="28"/>
        </w:rPr>
        <w:t>растение</w:t>
      </w:r>
    </w:p>
    <w:p w14:paraId="446E64EE" w14:textId="77777777" w:rsidR="00395908" w:rsidRPr="00395908" w:rsidRDefault="00395908" w:rsidP="00ED2AF6">
      <w:pPr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Логика:</w:t>
      </w:r>
    </w:p>
    <w:p w14:paraId="5A22E7F5" w14:textId="77777777" w:rsidR="00395908" w:rsidRPr="00395908" w:rsidRDefault="00395908" w:rsidP="00ED2AF6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Работа с моделями Plant и UserPlant</w:t>
      </w:r>
    </w:p>
    <w:p w14:paraId="0829989E" w14:textId="77777777" w:rsidR="00395908" w:rsidRPr="00395908" w:rsidRDefault="00395908" w:rsidP="00ED2AF6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JWT-аутентификация</w:t>
      </w:r>
    </w:p>
    <w:p w14:paraId="669C177B" w14:textId="34FF1115" w:rsidR="00395908" w:rsidRPr="00395908" w:rsidRDefault="00395908" w:rsidP="00ED2AF6">
      <w:pPr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Обновление дат полива</w:t>
      </w:r>
    </w:p>
    <w:p w14:paraId="0D3DB4AF" w14:textId="77777777" w:rsidR="00395908" w:rsidRPr="00395908" w:rsidRDefault="00395908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2. Потенциальные проблемы</w:t>
      </w:r>
    </w:p>
    <w:p w14:paraId="13495FBD" w14:textId="77777777" w:rsidR="00395908" w:rsidRPr="00395908" w:rsidRDefault="00395908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2.1 Безопасность</w:t>
      </w:r>
    </w:p>
    <w:p w14:paraId="00EA980D" w14:textId="77777777" w:rsidR="00395908" w:rsidRPr="00395908" w:rsidRDefault="00395908" w:rsidP="00ED2AF6">
      <w:pPr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Уязвимости:</w:t>
      </w:r>
    </w:p>
    <w:p w14:paraId="42D7DBA7" w14:textId="77777777" w:rsidR="00395908" w:rsidRPr="00395908" w:rsidRDefault="00395908" w:rsidP="00ED2AF6">
      <w:pPr>
        <w:numPr>
          <w:ilvl w:val="1"/>
          <w:numId w:val="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Прямой импорт SECRET_KEY из auth.py</w:t>
      </w:r>
    </w:p>
    <w:p w14:paraId="6E126098" w14:textId="77777777" w:rsidR="00395908" w:rsidRPr="00395908" w:rsidRDefault="00395908" w:rsidP="00ED2AF6">
      <w:pPr>
        <w:numPr>
          <w:ilvl w:val="1"/>
          <w:numId w:val="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Нет ограничения частоты запросов на полив</w:t>
      </w:r>
    </w:p>
    <w:p w14:paraId="5210A519" w14:textId="77777777" w:rsidR="00395908" w:rsidRPr="00395908" w:rsidRDefault="00395908" w:rsidP="00ED2AF6">
      <w:pPr>
        <w:numPr>
          <w:ilvl w:val="1"/>
          <w:numId w:val="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Возможна XSS-атака через notes в UserPlant</w:t>
      </w:r>
    </w:p>
    <w:p w14:paraId="639A8FEA" w14:textId="77777777" w:rsidR="00395908" w:rsidRPr="00395908" w:rsidRDefault="00395908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2.2 Валидация данных</w:t>
      </w:r>
    </w:p>
    <w:p w14:paraId="3B8FEA10" w14:textId="77777777" w:rsidR="00395908" w:rsidRPr="00395908" w:rsidRDefault="00395908" w:rsidP="00ED2AF6">
      <w:pPr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Проблемы:</w:t>
      </w:r>
    </w:p>
    <w:p w14:paraId="1B132A6D" w14:textId="77777777" w:rsidR="00395908" w:rsidRPr="00395908" w:rsidRDefault="00395908" w:rsidP="00ED2AF6">
      <w:pPr>
        <w:numPr>
          <w:ilvl w:val="1"/>
          <w:numId w:val="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Нет проверки формата image_url</w:t>
      </w:r>
    </w:p>
    <w:p w14:paraId="494F5D6E" w14:textId="77777777" w:rsidR="00395908" w:rsidRPr="00395908" w:rsidRDefault="00395908" w:rsidP="00ED2AF6">
      <w:pPr>
        <w:numPr>
          <w:ilvl w:val="1"/>
          <w:numId w:val="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Нет ограничений на длину notes</w:t>
      </w:r>
    </w:p>
    <w:p w14:paraId="04C029E5" w14:textId="77777777" w:rsidR="00395908" w:rsidRPr="00395908" w:rsidRDefault="00395908" w:rsidP="00ED2AF6">
      <w:pPr>
        <w:numPr>
          <w:ilvl w:val="1"/>
          <w:numId w:val="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Не проверяется существование растения перед добавлением</w:t>
      </w:r>
    </w:p>
    <w:p w14:paraId="5B13DD01" w14:textId="77777777" w:rsidR="00395908" w:rsidRPr="00395908" w:rsidRDefault="00395908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2.3 Производительность</w:t>
      </w:r>
    </w:p>
    <w:p w14:paraId="24124CA7" w14:textId="77777777" w:rsidR="00395908" w:rsidRPr="00395908" w:rsidRDefault="00395908" w:rsidP="00ED2AF6">
      <w:pPr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N+1 проблема:</w:t>
      </w:r>
    </w:p>
    <w:p w14:paraId="6D135B9C" w14:textId="77777777" w:rsidR="00395908" w:rsidRPr="00395908" w:rsidRDefault="00395908" w:rsidP="00ED2AF6">
      <w:pPr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В get_user_plants отдельные запросы для каждого Plant</w:t>
      </w:r>
    </w:p>
    <w:p w14:paraId="1AAE71AD" w14:textId="77777777" w:rsidR="00395908" w:rsidRPr="00395908" w:rsidRDefault="00395908" w:rsidP="00ED2AF6">
      <w:pPr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Нет пагинации для /plants</w:t>
      </w:r>
    </w:p>
    <w:p w14:paraId="49149018" w14:textId="70E105BC" w:rsidR="00395908" w:rsidRPr="00395908" w:rsidRDefault="00ED2AF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43F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 w:rsidR="00395908" w:rsidRPr="00395908">
        <w:rPr>
          <w:rFonts w:ascii="Times New Roman" w:hAnsi="Times New Roman" w:cs="Times New Roman"/>
          <w:sz w:val="28"/>
          <w:szCs w:val="28"/>
        </w:rPr>
        <w:t>. Тест-кейсы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3673"/>
        <w:gridCol w:w="2973"/>
      </w:tblGrid>
      <w:tr w:rsidR="00395908" w:rsidRPr="00395908" w14:paraId="1C2AAD01" w14:textId="77777777" w:rsidTr="00AE0F6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E8D30B" w14:textId="77777777" w:rsidR="00395908" w:rsidRPr="00395908" w:rsidRDefault="00395908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908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51D2B" w14:textId="77777777" w:rsidR="00395908" w:rsidRPr="00395908" w:rsidRDefault="00395908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908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CE218" w14:textId="77777777" w:rsidR="00395908" w:rsidRPr="00395908" w:rsidRDefault="00395908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908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95908" w:rsidRPr="00395908" w14:paraId="350ADF38" w14:textId="77777777" w:rsidTr="00AE0F6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3BC3A0" w14:textId="77777777" w:rsidR="00395908" w:rsidRPr="00395908" w:rsidRDefault="00395908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908">
              <w:rPr>
                <w:rFonts w:ascii="Times New Roman" w:hAnsi="Times New Roman" w:cs="Times New Roman"/>
                <w:sz w:val="28"/>
                <w:szCs w:val="28"/>
              </w:rPr>
              <w:t>POST /user/plants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C96D0" w14:textId="77777777" w:rsidR="00395908" w:rsidRPr="00395908" w:rsidRDefault="00395908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908">
              <w:rPr>
                <w:rFonts w:ascii="Times New Roman" w:hAnsi="Times New Roman" w:cs="Times New Roman"/>
                <w:sz w:val="28"/>
                <w:szCs w:val="28"/>
              </w:rPr>
              <w:t>Несуществующий plant_id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25A31" w14:textId="77777777" w:rsidR="00395908" w:rsidRPr="00395908" w:rsidRDefault="00395908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908"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</w:tr>
      <w:tr w:rsidR="00395908" w:rsidRPr="00395908" w14:paraId="6F43408E" w14:textId="77777777" w:rsidTr="00AE0F6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2243E0" w14:textId="77777777" w:rsidR="00395908" w:rsidRPr="00395908" w:rsidRDefault="00395908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908">
              <w:rPr>
                <w:rFonts w:ascii="Times New Roman" w:hAnsi="Times New Roman" w:cs="Times New Roman"/>
                <w:sz w:val="28"/>
                <w:szCs w:val="28"/>
              </w:rPr>
              <w:t>POST /user/plants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2F518" w14:textId="77777777" w:rsidR="00395908" w:rsidRPr="00395908" w:rsidRDefault="00395908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908">
              <w:rPr>
                <w:rFonts w:ascii="Times New Roman" w:hAnsi="Times New Roman" w:cs="Times New Roman"/>
                <w:sz w:val="28"/>
                <w:szCs w:val="28"/>
              </w:rPr>
              <w:t>Повторное добавление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151FD" w14:textId="77777777" w:rsidR="00395908" w:rsidRPr="00395908" w:rsidRDefault="00395908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908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395908" w:rsidRPr="00395908" w14:paraId="623CFF9A" w14:textId="77777777" w:rsidTr="00AE0F6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108C4A" w14:textId="77777777" w:rsidR="00395908" w:rsidRPr="00395908" w:rsidRDefault="00395908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908">
              <w:rPr>
                <w:rFonts w:ascii="Times New Roman" w:hAnsi="Times New Roman" w:cs="Times New Roman"/>
                <w:sz w:val="28"/>
                <w:szCs w:val="28"/>
              </w:rPr>
              <w:t>POST /water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29A5F" w14:textId="77777777" w:rsidR="00395908" w:rsidRPr="00395908" w:rsidRDefault="00395908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908">
              <w:rPr>
                <w:rFonts w:ascii="Times New Roman" w:hAnsi="Times New Roman" w:cs="Times New Roman"/>
                <w:sz w:val="28"/>
                <w:szCs w:val="28"/>
              </w:rPr>
              <w:t>Неправильный user_plant_id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8FDCA" w14:textId="77777777" w:rsidR="00395908" w:rsidRPr="00395908" w:rsidRDefault="00395908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908"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</w:tr>
      <w:tr w:rsidR="00395908" w:rsidRPr="00395908" w14:paraId="63D634CC" w14:textId="77777777" w:rsidTr="00AE0F6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26B340" w14:textId="77777777" w:rsidR="00395908" w:rsidRPr="00395908" w:rsidRDefault="00395908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908">
              <w:rPr>
                <w:rFonts w:ascii="Times New Roman" w:hAnsi="Times New Roman" w:cs="Times New Roman"/>
                <w:sz w:val="28"/>
                <w:szCs w:val="28"/>
              </w:rPr>
              <w:t>GET /plants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78534" w14:textId="77777777" w:rsidR="00395908" w:rsidRPr="00395908" w:rsidRDefault="00395908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908">
              <w:rPr>
                <w:rFonts w:ascii="Times New Roman" w:hAnsi="Times New Roman" w:cs="Times New Roman"/>
                <w:sz w:val="28"/>
                <w:szCs w:val="28"/>
              </w:rPr>
              <w:t>Большое кол-во растений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DE565" w14:textId="77777777" w:rsidR="00395908" w:rsidRPr="00395908" w:rsidRDefault="00395908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908">
              <w:rPr>
                <w:rFonts w:ascii="Times New Roman" w:hAnsi="Times New Roman" w:cs="Times New Roman"/>
                <w:sz w:val="28"/>
                <w:szCs w:val="28"/>
              </w:rPr>
              <w:t>Пагинация</w:t>
            </w:r>
          </w:p>
        </w:tc>
      </w:tr>
    </w:tbl>
    <w:p w14:paraId="2261D9D7" w14:textId="66B45B55" w:rsidR="00395908" w:rsidRPr="00395908" w:rsidRDefault="00ED2AF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95908" w:rsidRPr="00395908">
        <w:rPr>
          <w:rFonts w:ascii="Times New Roman" w:hAnsi="Times New Roman" w:cs="Times New Roman"/>
          <w:sz w:val="28"/>
          <w:szCs w:val="28"/>
        </w:rPr>
        <w:t>. Зависимости</w:t>
      </w:r>
    </w:p>
    <w:p w14:paraId="1EEED7D0" w14:textId="77777777" w:rsidR="00395908" w:rsidRPr="00395908" w:rsidRDefault="00395908" w:rsidP="00ED2AF6">
      <w:pPr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Использует:</w:t>
      </w:r>
    </w:p>
    <w:p w14:paraId="4BD9FDB6" w14:textId="77777777" w:rsidR="00395908" w:rsidRPr="00395908" w:rsidRDefault="00395908" w:rsidP="00ED2AF6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models.Plant, models.UserPlant</w:t>
      </w:r>
    </w:p>
    <w:p w14:paraId="04E6FCF9" w14:textId="77777777" w:rsidR="00395908" w:rsidRPr="00395908" w:rsidRDefault="00395908" w:rsidP="00ED2AF6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extensions.db</w:t>
      </w:r>
    </w:p>
    <w:p w14:paraId="2C83855F" w14:textId="77777777" w:rsidR="00395908" w:rsidRPr="00395908" w:rsidRDefault="00395908" w:rsidP="00ED2AF6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5908">
        <w:rPr>
          <w:rFonts w:ascii="Times New Roman" w:hAnsi="Times New Roman" w:cs="Times New Roman"/>
          <w:sz w:val="28"/>
          <w:szCs w:val="28"/>
          <w:lang w:val="en-US"/>
        </w:rPr>
        <w:t>auth.SECRET</w:t>
      </w:r>
      <w:proofErr w:type="gramEnd"/>
      <w:r w:rsidRPr="00395908">
        <w:rPr>
          <w:rFonts w:ascii="Times New Roman" w:hAnsi="Times New Roman" w:cs="Times New Roman"/>
          <w:sz w:val="28"/>
          <w:szCs w:val="28"/>
          <w:lang w:val="en-US"/>
        </w:rPr>
        <w:t>_KEY</w:t>
      </w:r>
      <w:proofErr w:type="spellEnd"/>
      <w:r w:rsidRPr="00395908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395908">
        <w:rPr>
          <w:rFonts w:ascii="Times New Roman" w:hAnsi="Times New Roman" w:cs="Times New Roman"/>
          <w:sz w:val="28"/>
          <w:szCs w:val="28"/>
        </w:rPr>
        <w:t>лучше</w:t>
      </w:r>
      <w:r w:rsidRPr="003959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5908">
        <w:rPr>
          <w:rFonts w:ascii="Times New Roman" w:hAnsi="Times New Roman" w:cs="Times New Roman"/>
          <w:sz w:val="28"/>
          <w:szCs w:val="28"/>
        </w:rPr>
        <w:t>заменить</w:t>
      </w:r>
      <w:r w:rsidRPr="003959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5908">
        <w:rPr>
          <w:rFonts w:ascii="Times New Roman" w:hAnsi="Times New Roman" w:cs="Times New Roman"/>
          <w:sz w:val="28"/>
          <w:szCs w:val="28"/>
        </w:rPr>
        <w:t>на</w:t>
      </w:r>
      <w:r w:rsidRPr="0039590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95908">
        <w:rPr>
          <w:rFonts w:ascii="Times New Roman" w:hAnsi="Times New Roman" w:cs="Times New Roman"/>
          <w:sz w:val="28"/>
          <w:szCs w:val="28"/>
          <w:lang w:val="en-US"/>
        </w:rPr>
        <w:t>current_app.config</w:t>
      </w:r>
      <w:proofErr w:type="spellEnd"/>
      <w:r w:rsidRPr="0039590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A047BB" w14:textId="77777777" w:rsidR="00395908" w:rsidRPr="00395908" w:rsidRDefault="00395908" w:rsidP="00ED2AF6">
      <w:pPr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Влияет на:</w:t>
      </w:r>
    </w:p>
    <w:p w14:paraId="3BECAFF1" w14:textId="77777777" w:rsidR="00395908" w:rsidRPr="00395908" w:rsidRDefault="00395908" w:rsidP="00ED2AF6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Фронтенд (отображение растений)</w:t>
      </w:r>
    </w:p>
    <w:p w14:paraId="03844D5F" w14:textId="6C17F6D0" w:rsidR="00946ACD" w:rsidRPr="00A42139" w:rsidRDefault="00395908" w:rsidP="00ED2AF6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908">
        <w:rPr>
          <w:rFonts w:ascii="Times New Roman" w:hAnsi="Times New Roman" w:cs="Times New Roman"/>
          <w:sz w:val="28"/>
          <w:szCs w:val="28"/>
        </w:rPr>
        <w:t>Модуль напоминаний</w:t>
      </w:r>
    </w:p>
    <w:p w14:paraId="43AE4210" w14:textId="2A44D10F" w:rsidR="00ED2AF6" w:rsidRPr="00ED2AF6" w:rsidRDefault="00ED2AF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Инспекция модуля reminders.py</w:t>
      </w:r>
    </w:p>
    <w:p w14:paraId="0F2944BF" w14:textId="77777777" w:rsidR="00ED2AF6" w:rsidRPr="00ED2AF6" w:rsidRDefault="00ED2AF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1. Структура модуля</w:t>
      </w:r>
    </w:p>
    <w:p w14:paraId="3D3EFA33" w14:textId="77777777" w:rsidR="00ED2AF6" w:rsidRPr="00ED2AF6" w:rsidRDefault="00ED2AF6" w:rsidP="00ED2AF6">
      <w:pPr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AF6">
        <w:rPr>
          <w:rFonts w:ascii="Times New Roman" w:hAnsi="Times New Roman" w:cs="Times New Roman"/>
          <w:sz w:val="28"/>
          <w:szCs w:val="28"/>
          <w:lang w:val="en-US"/>
        </w:rPr>
        <w:t>Blueprint: </w:t>
      </w:r>
      <w:proofErr w:type="spellStart"/>
      <w:r w:rsidRPr="00ED2AF6">
        <w:rPr>
          <w:rFonts w:ascii="Times New Roman" w:hAnsi="Times New Roman" w:cs="Times New Roman"/>
          <w:sz w:val="28"/>
          <w:szCs w:val="28"/>
          <w:lang w:val="en-US"/>
        </w:rPr>
        <w:t>reminders_bp</w:t>
      </w:r>
      <w:proofErr w:type="spellEnd"/>
      <w:r w:rsidRPr="00ED2AF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D2AF6">
        <w:rPr>
          <w:rFonts w:ascii="Times New Roman" w:hAnsi="Times New Roman" w:cs="Times New Roman"/>
          <w:sz w:val="28"/>
          <w:szCs w:val="28"/>
        </w:rPr>
        <w:t>с</w:t>
      </w:r>
      <w:r w:rsidRPr="00ED2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2AF6">
        <w:rPr>
          <w:rFonts w:ascii="Times New Roman" w:hAnsi="Times New Roman" w:cs="Times New Roman"/>
          <w:sz w:val="28"/>
          <w:szCs w:val="28"/>
        </w:rPr>
        <w:t>префиксом</w:t>
      </w:r>
      <w:r w:rsidRPr="00ED2AF6">
        <w:rPr>
          <w:rFonts w:ascii="Times New Roman" w:hAnsi="Times New Roman" w:cs="Times New Roman"/>
          <w:sz w:val="28"/>
          <w:szCs w:val="28"/>
          <w:lang w:val="en-US"/>
        </w:rPr>
        <w:t> /</w:t>
      </w:r>
      <w:proofErr w:type="spellStart"/>
      <w:r w:rsidRPr="00ED2AF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D2AF6">
        <w:rPr>
          <w:rFonts w:ascii="Times New Roman" w:hAnsi="Times New Roman" w:cs="Times New Roman"/>
          <w:sz w:val="28"/>
          <w:szCs w:val="28"/>
          <w:lang w:val="en-US"/>
        </w:rPr>
        <w:t>/reminders</w:t>
      </w:r>
    </w:p>
    <w:p w14:paraId="341153D0" w14:textId="77777777" w:rsidR="00ED2AF6" w:rsidRPr="00ED2AF6" w:rsidRDefault="00ED2AF6" w:rsidP="00ED2AF6">
      <w:pPr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Эндпоинты:</w:t>
      </w:r>
    </w:p>
    <w:p w14:paraId="17C931E0" w14:textId="77777777" w:rsidR="00ED2AF6" w:rsidRPr="00ED2AF6" w:rsidRDefault="00ED2AF6" w:rsidP="00ED2AF6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GET / - список напоминаний пользователя</w:t>
      </w:r>
    </w:p>
    <w:p w14:paraId="1C8B13A7" w14:textId="77777777" w:rsidR="00ED2AF6" w:rsidRPr="00ED2AF6" w:rsidRDefault="00ED2AF6" w:rsidP="00ED2AF6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lastRenderedPageBreak/>
        <w:t>POST / - создание напоминания</w:t>
      </w:r>
    </w:p>
    <w:p w14:paraId="1E7DA6C4" w14:textId="77777777" w:rsidR="00ED2AF6" w:rsidRPr="00ED2AF6" w:rsidRDefault="00ED2AF6" w:rsidP="00ED2AF6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PUT /&lt;id&gt; - обновление напоминания</w:t>
      </w:r>
    </w:p>
    <w:p w14:paraId="5573706A" w14:textId="77777777" w:rsidR="00ED2AF6" w:rsidRPr="00ED2AF6" w:rsidRDefault="00ED2AF6" w:rsidP="00ED2AF6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DELETE /&lt;id&gt; - удаление напоминания</w:t>
      </w:r>
    </w:p>
    <w:p w14:paraId="48AC69B9" w14:textId="77777777" w:rsidR="00ED2AF6" w:rsidRPr="00ED2AF6" w:rsidRDefault="00ED2AF6" w:rsidP="00ED2AF6">
      <w:pPr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Логика:</w:t>
      </w:r>
    </w:p>
    <w:p w14:paraId="1960C888" w14:textId="77777777" w:rsidR="00ED2AF6" w:rsidRPr="00ED2AF6" w:rsidRDefault="00ED2AF6" w:rsidP="00ED2AF6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Привязка к растениям пользователя (опционально)</w:t>
      </w:r>
    </w:p>
    <w:p w14:paraId="30F9D995" w14:textId="77777777" w:rsidR="00ED2AF6" w:rsidRPr="00ED2AF6" w:rsidRDefault="00ED2AF6" w:rsidP="00ED2AF6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Валидация JWT токена</w:t>
      </w:r>
    </w:p>
    <w:p w14:paraId="7C532071" w14:textId="1AB6823D" w:rsidR="00ED2AF6" w:rsidRPr="00ED2AF6" w:rsidRDefault="00ED2AF6" w:rsidP="00ED2AF6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Работа с датами и статусами выполнения</w:t>
      </w:r>
    </w:p>
    <w:p w14:paraId="1C1079AD" w14:textId="77777777" w:rsidR="00ED2AF6" w:rsidRPr="00ED2AF6" w:rsidRDefault="00ED2AF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2. Потенциальные проблемы</w:t>
      </w:r>
    </w:p>
    <w:p w14:paraId="3F18A79B" w14:textId="77777777" w:rsidR="00ED2AF6" w:rsidRPr="00ED2AF6" w:rsidRDefault="00ED2AF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2.1 Безопасность</w:t>
      </w:r>
    </w:p>
    <w:p w14:paraId="2FE2C345" w14:textId="77777777" w:rsidR="00ED2AF6" w:rsidRPr="00ED2AF6" w:rsidRDefault="00ED2AF6" w:rsidP="00ED2AF6">
      <w:pPr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Уязвимости:</w:t>
      </w:r>
    </w:p>
    <w:p w14:paraId="2969FF5E" w14:textId="77777777" w:rsidR="00ED2AF6" w:rsidRPr="00ED2AF6" w:rsidRDefault="00ED2AF6" w:rsidP="00ED2AF6">
      <w:pPr>
        <w:numPr>
          <w:ilvl w:val="1"/>
          <w:numId w:val="6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Прямой импорт SECRET_KEY из auth.py (риск циклических импортов)</w:t>
      </w:r>
    </w:p>
    <w:p w14:paraId="62766FB2" w14:textId="77777777" w:rsidR="00ED2AF6" w:rsidRPr="00ED2AF6" w:rsidRDefault="00ED2AF6" w:rsidP="00ED2AF6">
      <w:pPr>
        <w:numPr>
          <w:ilvl w:val="1"/>
          <w:numId w:val="6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Нет санитизации HTML в поле notes</w:t>
      </w:r>
    </w:p>
    <w:p w14:paraId="74A7E27E" w14:textId="77777777" w:rsidR="00ED2AF6" w:rsidRPr="00ED2AF6" w:rsidRDefault="00ED2AF6" w:rsidP="00ED2AF6">
      <w:pPr>
        <w:numPr>
          <w:ilvl w:val="1"/>
          <w:numId w:val="6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Возможность подмены user_plant_id при создании напоминания</w:t>
      </w:r>
    </w:p>
    <w:p w14:paraId="67A8EC04" w14:textId="77777777" w:rsidR="00ED2AF6" w:rsidRPr="00ED2AF6" w:rsidRDefault="00ED2AF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2.2 Валидация данных</w:t>
      </w:r>
    </w:p>
    <w:p w14:paraId="56733330" w14:textId="77777777" w:rsidR="00ED2AF6" w:rsidRPr="00ED2AF6" w:rsidRDefault="00ED2AF6" w:rsidP="00ED2AF6">
      <w:pPr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Проблемы:</w:t>
      </w:r>
    </w:p>
    <w:p w14:paraId="1C7F9B32" w14:textId="77777777" w:rsidR="00ED2AF6" w:rsidRPr="00ED2AF6" w:rsidRDefault="00ED2AF6" w:rsidP="00ED2AF6">
      <w:pPr>
        <w:numPr>
          <w:ilvl w:val="1"/>
          <w:numId w:val="6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Нет проверки корректности типа напоминания</w:t>
      </w:r>
    </w:p>
    <w:p w14:paraId="66719013" w14:textId="77777777" w:rsidR="00ED2AF6" w:rsidRPr="00ED2AF6" w:rsidRDefault="00ED2AF6" w:rsidP="00ED2AF6">
      <w:pPr>
        <w:numPr>
          <w:ilvl w:val="1"/>
          <w:numId w:val="6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Не проверяется, что due_date в будущем</w:t>
      </w:r>
    </w:p>
    <w:p w14:paraId="2DB10A9C" w14:textId="77777777" w:rsidR="00ED2AF6" w:rsidRPr="00ED2AF6" w:rsidRDefault="00ED2AF6" w:rsidP="00ED2AF6">
      <w:pPr>
        <w:numPr>
          <w:ilvl w:val="1"/>
          <w:numId w:val="6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Нет ограничения длины для notes</w:t>
      </w:r>
    </w:p>
    <w:p w14:paraId="7BF0D71D" w14:textId="77777777" w:rsidR="00ED2AF6" w:rsidRPr="00ED2AF6" w:rsidRDefault="00ED2AF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2.3 Производительность</w:t>
      </w:r>
    </w:p>
    <w:p w14:paraId="61796892" w14:textId="77777777" w:rsidR="00ED2AF6" w:rsidRPr="00ED2AF6" w:rsidRDefault="00ED2AF6" w:rsidP="00ED2AF6">
      <w:pPr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N+1 проблема: Отдельные запросы для каждого UserPlant</w:t>
      </w:r>
    </w:p>
    <w:p w14:paraId="09AD9EC1" w14:textId="77777777" w:rsidR="00ED2AF6" w:rsidRPr="00ED2AF6" w:rsidRDefault="00ED2AF6" w:rsidP="00ED2AF6">
      <w:pPr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lastRenderedPageBreak/>
        <w:t>Нет пагинации: Может вернуть все напоминания сразу</w:t>
      </w:r>
    </w:p>
    <w:p w14:paraId="64B0134D" w14:textId="77777777" w:rsidR="00ED2AF6" w:rsidRPr="00ED2AF6" w:rsidRDefault="00ED2AF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2.4 Документация</w:t>
      </w:r>
    </w:p>
    <w:p w14:paraId="51E14BDC" w14:textId="77777777" w:rsidR="00ED2AF6" w:rsidRPr="00ED2AF6" w:rsidRDefault="00ED2AF6" w:rsidP="00ED2AF6">
      <w:pPr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Отсутствуют docstrings для функций</w:t>
      </w:r>
    </w:p>
    <w:p w14:paraId="5CFDA4A7" w14:textId="211E07EA" w:rsidR="00ED2AF6" w:rsidRPr="00ED2AF6" w:rsidRDefault="00ED2AF6" w:rsidP="00ED2AF6">
      <w:pPr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Нет примеров запросов/ответов</w:t>
      </w:r>
    </w:p>
    <w:p w14:paraId="3F93EB1E" w14:textId="65BF086A" w:rsidR="00ED2AF6" w:rsidRPr="00ED2AF6" w:rsidRDefault="00ED2AF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43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D2AF6">
        <w:rPr>
          <w:rFonts w:ascii="Times New Roman" w:hAnsi="Times New Roman" w:cs="Times New Roman"/>
          <w:sz w:val="28"/>
          <w:szCs w:val="28"/>
        </w:rPr>
        <w:t>. Тест-кейсы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739"/>
        <w:gridCol w:w="4082"/>
      </w:tblGrid>
      <w:tr w:rsidR="00ED2AF6" w:rsidRPr="00ED2AF6" w14:paraId="7AF81747" w14:textId="77777777" w:rsidTr="00AE0F62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AFB7E4" w14:textId="77777777" w:rsidR="00ED2AF6" w:rsidRPr="00ED2AF6" w:rsidRDefault="00ED2AF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AF6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E7613" w14:textId="77777777" w:rsidR="00ED2AF6" w:rsidRPr="00ED2AF6" w:rsidRDefault="00ED2AF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AF6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4A559" w14:textId="77777777" w:rsidR="00ED2AF6" w:rsidRPr="00ED2AF6" w:rsidRDefault="00ED2AF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AF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ED2AF6" w:rsidRPr="00ED2AF6" w14:paraId="275DDEB2" w14:textId="77777777" w:rsidTr="00AE0F62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A1F7BB" w14:textId="77777777" w:rsidR="00ED2AF6" w:rsidRPr="00ED2AF6" w:rsidRDefault="00ED2AF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AF6">
              <w:rPr>
                <w:rFonts w:ascii="Times New Roman" w:hAnsi="Times New Roman" w:cs="Times New Roman"/>
                <w:sz w:val="28"/>
                <w:szCs w:val="28"/>
              </w:rPr>
              <w:t>POST 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97B01" w14:textId="77777777" w:rsidR="00ED2AF6" w:rsidRPr="00ED2AF6" w:rsidRDefault="00ED2AF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AF6">
              <w:rPr>
                <w:rFonts w:ascii="Times New Roman" w:hAnsi="Times New Roman" w:cs="Times New Roman"/>
                <w:sz w:val="28"/>
                <w:szCs w:val="28"/>
              </w:rPr>
              <w:t>Дата в прошлом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0A66F" w14:textId="77777777" w:rsidR="00ED2AF6" w:rsidRPr="00ED2AF6" w:rsidRDefault="00ED2AF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AF6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ED2AF6" w:rsidRPr="00ED2AF6" w14:paraId="62A3C417" w14:textId="77777777" w:rsidTr="00AE0F62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351B7E" w14:textId="77777777" w:rsidR="00ED2AF6" w:rsidRPr="00ED2AF6" w:rsidRDefault="00ED2AF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AF6">
              <w:rPr>
                <w:rFonts w:ascii="Times New Roman" w:hAnsi="Times New Roman" w:cs="Times New Roman"/>
                <w:sz w:val="28"/>
                <w:szCs w:val="28"/>
              </w:rPr>
              <w:t>POST 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C9FE5" w14:textId="77777777" w:rsidR="00ED2AF6" w:rsidRPr="00ED2AF6" w:rsidRDefault="00ED2AF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AF6">
              <w:rPr>
                <w:rFonts w:ascii="Times New Roman" w:hAnsi="Times New Roman" w:cs="Times New Roman"/>
                <w:sz w:val="28"/>
                <w:szCs w:val="28"/>
              </w:rPr>
              <w:t>Неверный тип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3ED5FC" w14:textId="77777777" w:rsidR="00ED2AF6" w:rsidRPr="00ED2AF6" w:rsidRDefault="00ED2AF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AF6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ED2AF6" w:rsidRPr="00ED2AF6" w14:paraId="2CB796CB" w14:textId="77777777" w:rsidTr="00AE0F62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A69241" w14:textId="77777777" w:rsidR="00ED2AF6" w:rsidRPr="00ED2AF6" w:rsidRDefault="00ED2AF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AF6">
              <w:rPr>
                <w:rFonts w:ascii="Times New Roman" w:hAnsi="Times New Roman" w:cs="Times New Roman"/>
                <w:sz w:val="28"/>
                <w:szCs w:val="28"/>
              </w:rPr>
              <w:t>PUT /1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59C21" w14:textId="77777777" w:rsidR="00ED2AF6" w:rsidRPr="00ED2AF6" w:rsidRDefault="00ED2AF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AF6">
              <w:rPr>
                <w:rFonts w:ascii="Times New Roman" w:hAnsi="Times New Roman" w:cs="Times New Roman"/>
                <w:sz w:val="28"/>
                <w:szCs w:val="28"/>
              </w:rPr>
              <w:t>Чужое напоминание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399FF" w14:textId="77777777" w:rsidR="00ED2AF6" w:rsidRPr="00ED2AF6" w:rsidRDefault="00ED2AF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AF6"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</w:tr>
      <w:tr w:rsidR="00ED2AF6" w:rsidRPr="00ED2AF6" w14:paraId="4EF198FA" w14:textId="77777777" w:rsidTr="00AE0F62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20A458" w14:textId="77777777" w:rsidR="00ED2AF6" w:rsidRPr="00ED2AF6" w:rsidRDefault="00ED2AF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AF6">
              <w:rPr>
                <w:rFonts w:ascii="Times New Roman" w:hAnsi="Times New Roman" w:cs="Times New Roman"/>
                <w:sz w:val="28"/>
                <w:szCs w:val="28"/>
              </w:rPr>
              <w:t>GET /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D7917" w14:textId="77777777" w:rsidR="00ED2AF6" w:rsidRPr="00ED2AF6" w:rsidRDefault="00ED2AF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AF6">
              <w:rPr>
                <w:rFonts w:ascii="Times New Roman" w:hAnsi="Times New Roman" w:cs="Times New Roman"/>
                <w:sz w:val="28"/>
                <w:szCs w:val="28"/>
              </w:rPr>
              <w:t>Большое кол-во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2B5F3E" w14:textId="77777777" w:rsidR="00ED2AF6" w:rsidRPr="00ED2AF6" w:rsidRDefault="00ED2AF6" w:rsidP="00ED2A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AF6">
              <w:rPr>
                <w:rFonts w:ascii="Times New Roman" w:hAnsi="Times New Roman" w:cs="Times New Roman"/>
                <w:sz w:val="28"/>
                <w:szCs w:val="28"/>
              </w:rPr>
              <w:t>Проверить производительность</w:t>
            </w:r>
          </w:p>
        </w:tc>
      </w:tr>
    </w:tbl>
    <w:p w14:paraId="2FAAAF8D" w14:textId="573FC6D2" w:rsidR="00ED2AF6" w:rsidRPr="00ED2AF6" w:rsidRDefault="00ED2AF6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43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D2AF6">
        <w:rPr>
          <w:rFonts w:ascii="Times New Roman" w:hAnsi="Times New Roman" w:cs="Times New Roman"/>
          <w:sz w:val="28"/>
          <w:szCs w:val="28"/>
        </w:rPr>
        <w:t>. Зависимости</w:t>
      </w:r>
    </w:p>
    <w:p w14:paraId="421D727D" w14:textId="77777777" w:rsidR="00ED2AF6" w:rsidRPr="00ED2AF6" w:rsidRDefault="00ED2AF6" w:rsidP="00ED2AF6">
      <w:pPr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Использует:</w:t>
      </w:r>
    </w:p>
    <w:p w14:paraId="7EBDFD13" w14:textId="77777777" w:rsidR="00ED2AF6" w:rsidRPr="00ED2AF6" w:rsidRDefault="00ED2AF6" w:rsidP="00ED2AF6">
      <w:pPr>
        <w:numPr>
          <w:ilvl w:val="1"/>
          <w:numId w:val="7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models.Reminder, models.UserPlant</w:t>
      </w:r>
    </w:p>
    <w:p w14:paraId="59A2AFAC" w14:textId="77777777" w:rsidR="00ED2AF6" w:rsidRPr="00ED2AF6" w:rsidRDefault="00ED2AF6" w:rsidP="00ED2AF6">
      <w:pPr>
        <w:numPr>
          <w:ilvl w:val="1"/>
          <w:numId w:val="7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extensions.db</w:t>
      </w:r>
    </w:p>
    <w:p w14:paraId="513A375E" w14:textId="77777777" w:rsidR="00ED2AF6" w:rsidRPr="00ED2AF6" w:rsidRDefault="00ED2AF6" w:rsidP="00ED2AF6">
      <w:pPr>
        <w:numPr>
          <w:ilvl w:val="1"/>
          <w:numId w:val="7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auth.SECRET_KEY (лучше заменить)</w:t>
      </w:r>
    </w:p>
    <w:p w14:paraId="416B01D7" w14:textId="77777777" w:rsidR="00ED2AF6" w:rsidRPr="00ED2AF6" w:rsidRDefault="00ED2AF6" w:rsidP="00ED2AF6">
      <w:pPr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Влияет на:</w:t>
      </w:r>
    </w:p>
    <w:p w14:paraId="41327623" w14:textId="77777777" w:rsidR="00ED2AF6" w:rsidRPr="00ED2AF6" w:rsidRDefault="00ED2AF6" w:rsidP="00ED2AF6">
      <w:pPr>
        <w:numPr>
          <w:ilvl w:val="1"/>
          <w:numId w:val="7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Модуль уведомлений</w:t>
      </w:r>
    </w:p>
    <w:p w14:paraId="47EAFF2C" w14:textId="77777777" w:rsidR="00ED2AF6" w:rsidRPr="00ED2AF6" w:rsidRDefault="00ED2AF6" w:rsidP="00ED2AF6">
      <w:pPr>
        <w:numPr>
          <w:ilvl w:val="1"/>
          <w:numId w:val="7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AF6">
        <w:rPr>
          <w:rFonts w:ascii="Times New Roman" w:hAnsi="Times New Roman" w:cs="Times New Roman"/>
          <w:sz w:val="28"/>
          <w:szCs w:val="28"/>
        </w:rPr>
        <w:t>Календарь событий</w:t>
      </w:r>
    </w:p>
    <w:p w14:paraId="43F64E6A" w14:textId="7203709D" w:rsidR="006D3A72" w:rsidRPr="0006143F" w:rsidRDefault="006D3A72" w:rsidP="00ED2A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D3A72" w:rsidRPr="0006143F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88B59" w14:textId="77777777" w:rsidR="00BE502A" w:rsidRDefault="00BE502A">
      <w:pPr>
        <w:spacing w:line="240" w:lineRule="auto"/>
      </w:pPr>
      <w:r>
        <w:separator/>
      </w:r>
    </w:p>
  </w:endnote>
  <w:endnote w:type="continuationSeparator" w:id="0">
    <w:p w14:paraId="03E7B71E" w14:textId="77777777" w:rsidR="00BE502A" w:rsidRDefault="00BE5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2C8B2" w14:textId="77777777" w:rsidR="00BE502A" w:rsidRDefault="00BE502A">
      <w:pPr>
        <w:spacing w:line="240" w:lineRule="auto"/>
      </w:pPr>
      <w:r>
        <w:separator/>
      </w:r>
    </w:p>
  </w:footnote>
  <w:footnote w:type="continuationSeparator" w:id="0">
    <w:p w14:paraId="611E9A18" w14:textId="77777777" w:rsidR="00BE502A" w:rsidRDefault="00BE50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E967D3"/>
    <w:multiLevelType w:val="multilevel"/>
    <w:tmpl w:val="9824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9F11BB"/>
    <w:multiLevelType w:val="multilevel"/>
    <w:tmpl w:val="BA08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0711F6"/>
    <w:multiLevelType w:val="multilevel"/>
    <w:tmpl w:val="6304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E35DFB"/>
    <w:multiLevelType w:val="multilevel"/>
    <w:tmpl w:val="80D4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2C53CD"/>
    <w:multiLevelType w:val="multilevel"/>
    <w:tmpl w:val="2A3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F44111"/>
    <w:multiLevelType w:val="multilevel"/>
    <w:tmpl w:val="F91C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631F4E"/>
    <w:multiLevelType w:val="multilevel"/>
    <w:tmpl w:val="7128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962FC9"/>
    <w:multiLevelType w:val="multilevel"/>
    <w:tmpl w:val="CCE2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BF4012"/>
    <w:multiLevelType w:val="multilevel"/>
    <w:tmpl w:val="5C48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C712F8"/>
    <w:multiLevelType w:val="multilevel"/>
    <w:tmpl w:val="E4A0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2B7D18"/>
    <w:multiLevelType w:val="multilevel"/>
    <w:tmpl w:val="B0FA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3153E9"/>
    <w:multiLevelType w:val="multilevel"/>
    <w:tmpl w:val="9FF0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0653B8"/>
    <w:multiLevelType w:val="multilevel"/>
    <w:tmpl w:val="DD0C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2668A0"/>
    <w:multiLevelType w:val="multilevel"/>
    <w:tmpl w:val="271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9465F3"/>
    <w:multiLevelType w:val="multilevel"/>
    <w:tmpl w:val="D892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671129"/>
    <w:multiLevelType w:val="multilevel"/>
    <w:tmpl w:val="FF04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FC7AF3"/>
    <w:multiLevelType w:val="multilevel"/>
    <w:tmpl w:val="11FE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292D96"/>
    <w:multiLevelType w:val="multilevel"/>
    <w:tmpl w:val="397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4632D9"/>
    <w:multiLevelType w:val="multilevel"/>
    <w:tmpl w:val="DC50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5B714B"/>
    <w:multiLevelType w:val="multilevel"/>
    <w:tmpl w:val="1BE6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CE2435"/>
    <w:multiLevelType w:val="multilevel"/>
    <w:tmpl w:val="58F2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D80F6F"/>
    <w:multiLevelType w:val="multilevel"/>
    <w:tmpl w:val="A788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036833"/>
    <w:multiLevelType w:val="multilevel"/>
    <w:tmpl w:val="94F2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2E38FD"/>
    <w:multiLevelType w:val="multilevel"/>
    <w:tmpl w:val="26D8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817947"/>
    <w:multiLevelType w:val="multilevel"/>
    <w:tmpl w:val="EA18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725944"/>
    <w:multiLevelType w:val="multilevel"/>
    <w:tmpl w:val="ACAE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2F38EE"/>
    <w:multiLevelType w:val="multilevel"/>
    <w:tmpl w:val="61D6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B93638"/>
    <w:multiLevelType w:val="multilevel"/>
    <w:tmpl w:val="7156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186F4A"/>
    <w:multiLevelType w:val="multilevel"/>
    <w:tmpl w:val="6FD8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4B2DB5"/>
    <w:multiLevelType w:val="multilevel"/>
    <w:tmpl w:val="4340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DC3F67"/>
    <w:multiLevelType w:val="multilevel"/>
    <w:tmpl w:val="12B8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8325BA"/>
    <w:multiLevelType w:val="multilevel"/>
    <w:tmpl w:val="38CE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BA1D1A"/>
    <w:multiLevelType w:val="multilevel"/>
    <w:tmpl w:val="5DF2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3A31CA"/>
    <w:multiLevelType w:val="multilevel"/>
    <w:tmpl w:val="7948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B767A5"/>
    <w:multiLevelType w:val="multilevel"/>
    <w:tmpl w:val="BF22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D54F5C"/>
    <w:multiLevelType w:val="multilevel"/>
    <w:tmpl w:val="61A8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5B25A7"/>
    <w:multiLevelType w:val="multilevel"/>
    <w:tmpl w:val="549E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06271A"/>
    <w:multiLevelType w:val="multilevel"/>
    <w:tmpl w:val="7148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891DF0"/>
    <w:multiLevelType w:val="multilevel"/>
    <w:tmpl w:val="5FFC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944164"/>
    <w:multiLevelType w:val="multilevel"/>
    <w:tmpl w:val="BA02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BF6422"/>
    <w:multiLevelType w:val="multilevel"/>
    <w:tmpl w:val="9648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C62E5C"/>
    <w:multiLevelType w:val="multilevel"/>
    <w:tmpl w:val="52E6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FE0892"/>
    <w:multiLevelType w:val="multilevel"/>
    <w:tmpl w:val="DD94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297535"/>
    <w:multiLevelType w:val="multilevel"/>
    <w:tmpl w:val="6ED8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E93447"/>
    <w:multiLevelType w:val="multilevel"/>
    <w:tmpl w:val="9DCC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EF3ECD"/>
    <w:multiLevelType w:val="multilevel"/>
    <w:tmpl w:val="F668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0E3EB8"/>
    <w:multiLevelType w:val="multilevel"/>
    <w:tmpl w:val="D268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C15842"/>
    <w:multiLevelType w:val="multilevel"/>
    <w:tmpl w:val="550A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5164D0"/>
    <w:multiLevelType w:val="multilevel"/>
    <w:tmpl w:val="BB56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8A474D"/>
    <w:multiLevelType w:val="multilevel"/>
    <w:tmpl w:val="4006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FD4027"/>
    <w:multiLevelType w:val="multilevel"/>
    <w:tmpl w:val="9088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CF6E60"/>
    <w:multiLevelType w:val="multilevel"/>
    <w:tmpl w:val="3F82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EA7679"/>
    <w:multiLevelType w:val="multilevel"/>
    <w:tmpl w:val="908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C10E55"/>
    <w:multiLevelType w:val="multilevel"/>
    <w:tmpl w:val="0C68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73553C"/>
    <w:multiLevelType w:val="multilevel"/>
    <w:tmpl w:val="4CC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2F6A8B"/>
    <w:multiLevelType w:val="multilevel"/>
    <w:tmpl w:val="5E22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B162DE"/>
    <w:multiLevelType w:val="multilevel"/>
    <w:tmpl w:val="57B6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8D792D"/>
    <w:multiLevelType w:val="multilevel"/>
    <w:tmpl w:val="138C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69" w15:restartNumberingAfterBreak="0">
    <w:nsid w:val="7ABB186A"/>
    <w:multiLevelType w:val="multilevel"/>
    <w:tmpl w:val="8432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6237FF"/>
    <w:multiLevelType w:val="multilevel"/>
    <w:tmpl w:val="F90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744767">
    <w:abstractNumId w:val="68"/>
  </w:num>
  <w:num w:numId="2" w16cid:durableId="410541867">
    <w:abstractNumId w:val="68"/>
    <w:lvlOverride w:ilvl="0">
      <w:startOverride w:val="1"/>
    </w:lvlOverride>
  </w:num>
  <w:num w:numId="3" w16cid:durableId="1773431169">
    <w:abstractNumId w:val="68"/>
  </w:num>
  <w:num w:numId="4" w16cid:durableId="1093668510">
    <w:abstractNumId w:val="68"/>
    <w:lvlOverride w:ilvl="0">
      <w:startOverride w:val="1"/>
    </w:lvlOverride>
  </w:num>
  <w:num w:numId="5" w16cid:durableId="825782108">
    <w:abstractNumId w:val="8"/>
  </w:num>
  <w:num w:numId="6" w16cid:durableId="664090445">
    <w:abstractNumId w:val="68"/>
    <w:lvlOverride w:ilvl="0">
      <w:startOverride w:val="1"/>
    </w:lvlOverride>
  </w:num>
  <w:num w:numId="7" w16cid:durableId="875653424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5522807">
    <w:abstractNumId w:val="12"/>
  </w:num>
  <w:num w:numId="9" w16cid:durableId="198076291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4333386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2603693">
    <w:abstractNumId w:val="7"/>
  </w:num>
  <w:num w:numId="12" w16cid:durableId="1532498118">
    <w:abstractNumId w:val="6"/>
  </w:num>
  <w:num w:numId="13" w16cid:durableId="900603104">
    <w:abstractNumId w:val="5"/>
  </w:num>
  <w:num w:numId="14" w16cid:durableId="1797023070">
    <w:abstractNumId w:val="4"/>
  </w:num>
  <w:num w:numId="15" w16cid:durableId="1236431408">
    <w:abstractNumId w:val="3"/>
  </w:num>
  <w:num w:numId="16" w16cid:durableId="872116162">
    <w:abstractNumId w:val="2"/>
  </w:num>
  <w:num w:numId="17" w16cid:durableId="1613516550">
    <w:abstractNumId w:val="1"/>
  </w:num>
  <w:num w:numId="18" w16cid:durableId="954406374">
    <w:abstractNumId w:val="0"/>
  </w:num>
  <w:num w:numId="19" w16cid:durableId="2037610166">
    <w:abstractNumId w:val="22"/>
  </w:num>
  <w:num w:numId="20" w16cid:durableId="279579617">
    <w:abstractNumId w:val="9"/>
  </w:num>
  <w:num w:numId="21" w16cid:durableId="1318460928">
    <w:abstractNumId w:val="66"/>
  </w:num>
  <w:num w:numId="22" w16cid:durableId="1644698975">
    <w:abstractNumId w:val="26"/>
  </w:num>
  <w:num w:numId="23" w16cid:durableId="256016200">
    <w:abstractNumId w:val="20"/>
  </w:num>
  <w:num w:numId="24" w16cid:durableId="1875536421">
    <w:abstractNumId w:val="55"/>
  </w:num>
  <w:num w:numId="25" w16cid:durableId="757946295">
    <w:abstractNumId w:val="44"/>
  </w:num>
  <w:num w:numId="26" w16cid:durableId="831799830">
    <w:abstractNumId w:val="40"/>
  </w:num>
  <w:num w:numId="27" w16cid:durableId="1895921179">
    <w:abstractNumId w:val="14"/>
  </w:num>
  <w:num w:numId="28" w16cid:durableId="1559512173">
    <w:abstractNumId w:val="29"/>
  </w:num>
  <w:num w:numId="29" w16cid:durableId="1482039434">
    <w:abstractNumId w:val="47"/>
  </w:num>
  <w:num w:numId="30" w16cid:durableId="1024289553">
    <w:abstractNumId w:val="23"/>
  </w:num>
  <w:num w:numId="31" w16cid:durableId="1274022599">
    <w:abstractNumId w:val="34"/>
  </w:num>
  <w:num w:numId="32" w16cid:durableId="408310802">
    <w:abstractNumId w:val="48"/>
  </w:num>
  <w:num w:numId="33" w16cid:durableId="427234933">
    <w:abstractNumId w:val="11"/>
  </w:num>
  <w:num w:numId="34" w16cid:durableId="639581946">
    <w:abstractNumId w:val="32"/>
  </w:num>
  <w:num w:numId="35" w16cid:durableId="506866019">
    <w:abstractNumId w:val="33"/>
  </w:num>
  <w:num w:numId="36" w16cid:durableId="391201371">
    <w:abstractNumId w:val="28"/>
  </w:num>
  <w:num w:numId="37" w16cid:durableId="797916341">
    <w:abstractNumId w:val="52"/>
  </w:num>
  <w:num w:numId="38" w16cid:durableId="867068065">
    <w:abstractNumId w:val="37"/>
  </w:num>
  <w:num w:numId="39" w16cid:durableId="1748333815">
    <w:abstractNumId w:val="24"/>
  </w:num>
  <w:num w:numId="40" w16cid:durableId="1129934715">
    <w:abstractNumId w:val="17"/>
  </w:num>
  <w:num w:numId="41" w16cid:durableId="794299599">
    <w:abstractNumId w:val="25"/>
  </w:num>
  <w:num w:numId="42" w16cid:durableId="1677147935">
    <w:abstractNumId w:val="31"/>
  </w:num>
  <w:num w:numId="43" w16cid:durableId="1107195166">
    <w:abstractNumId w:val="58"/>
  </w:num>
  <w:num w:numId="44" w16cid:durableId="804005950">
    <w:abstractNumId w:val="69"/>
  </w:num>
  <w:num w:numId="45" w16cid:durableId="1308558449">
    <w:abstractNumId w:val="51"/>
  </w:num>
  <w:num w:numId="46" w16cid:durableId="2107925031">
    <w:abstractNumId w:val="35"/>
  </w:num>
  <w:num w:numId="47" w16cid:durableId="957376261">
    <w:abstractNumId w:val="36"/>
  </w:num>
  <w:num w:numId="48" w16cid:durableId="1243637750">
    <w:abstractNumId w:val="64"/>
  </w:num>
  <w:num w:numId="49" w16cid:durableId="427114939">
    <w:abstractNumId w:val="60"/>
  </w:num>
  <w:num w:numId="50" w16cid:durableId="1335569203">
    <w:abstractNumId w:val="53"/>
  </w:num>
  <w:num w:numId="51" w16cid:durableId="673919614">
    <w:abstractNumId w:val="19"/>
  </w:num>
  <w:num w:numId="52" w16cid:durableId="2109348064">
    <w:abstractNumId w:val="56"/>
  </w:num>
  <w:num w:numId="53" w16cid:durableId="1529492676">
    <w:abstractNumId w:val="15"/>
  </w:num>
  <w:num w:numId="54" w16cid:durableId="467672305">
    <w:abstractNumId w:val="21"/>
  </w:num>
  <w:num w:numId="55" w16cid:durableId="443113858">
    <w:abstractNumId w:val="13"/>
  </w:num>
  <w:num w:numId="56" w16cid:durableId="699090843">
    <w:abstractNumId w:val="27"/>
  </w:num>
  <w:num w:numId="57" w16cid:durableId="1316298059">
    <w:abstractNumId w:val="18"/>
  </w:num>
  <w:num w:numId="58" w16cid:durableId="1164006356">
    <w:abstractNumId w:val="54"/>
  </w:num>
  <w:num w:numId="59" w16cid:durableId="805394026">
    <w:abstractNumId w:val="38"/>
  </w:num>
  <w:num w:numId="60" w16cid:durableId="1889678324">
    <w:abstractNumId w:val="57"/>
  </w:num>
  <w:num w:numId="61" w16cid:durableId="41710012">
    <w:abstractNumId w:val="43"/>
  </w:num>
  <w:num w:numId="62" w16cid:durableId="524176046">
    <w:abstractNumId w:val="70"/>
  </w:num>
  <w:num w:numId="63" w16cid:durableId="1974363052">
    <w:abstractNumId w:val="42"/>
  </w:num>
  <w:num w:numId="64" w16cid:durableId="1487891801">
    <w:abstractNumId w:val="10"/>
  </w:num>
  <w:num w:numId="65" w16cid:durableId="2077237222">
    <w:abstractNumId w:val="16"/>
  </w:num>
  <w:num w:numId="66" w16cid:durableId="1822194208">
    <w:abstractNumId w:val="65"/>
  </w:num>
  <w:num w:numId="67" w16cid:durableId="1086458478">
    <w:abstractNumId w:val="67"/>
  </w:num>
  <w:num w:numId="68" w16cid:durableId="373309349">
    <w:abstractNumId w:val="50"/>
  </w:num>
  <w:num w:numId="69" w16cid:durableId="1971662234">
    <w:abstractNumId w:val="49"/>
  </w:num>
  <w:num w:numId="70" w16cid:durableId="687559354">
    <w:abstractNumId w:val="45"/>
  </w:num>
  <w:num w:numId="71" w16cid:durableId="592397029">
    <w:abstractNumId w:val="59"/>
  </w:num>
  <w:num w:numId="72" w16cid:durableId="507476846">
    <w:abstractNumId w:val="46"/>
  </w:num>
  <w:num w:numId="73" w16cid:durableId="2014188884">
    <w:abstractNumId w:val="62"/>
  </w:num>
  <w:num w:numId="74" w16cid:durableId="1798402710">
    <w:abstractNumId w:val="61"/>
  </w:num>
  <w:num w:numId="75" w16cid:durableId="386537187">
    <w:abstractNumId w:val="41"/>
  </w:num>
  <w:num w:numId="76" w16cid:durableId="1432507997">
    <w:abstractNumId w:val="30"/>
  </w:num>
  <w:num w:numId="77" w16cid:durableId="1896353163">
    <w:abstractNumId w:val="63"/>
  </w:num>
  <w:num w:numId="78" w16cid:durableId="76927767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1C"/>
    <w:rsid w:val="000150E9"/>
    <w:rsid w:val="00030E3C"/>
    <w:rsid w:val="0005015F"/>
    <w:rsid w:val="0006143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95784"/>
    <w:rsid w:val="001A7B37"/>
    <w:rsid w:val="001B79E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80A2E"/>
    <w:rsid w:val="002A67C8"/>
    <w:rsid w:val="002B40B7"/>
    <w:rsid w:val="002C5D75"/>
    <w:rsid w:val="002E1B44"/>
    <w:rsid w:val="00301789"/>
    <w:rsid w:val="00325194"/>
    <w:rsid w:val="00336E73"/>
    <w:rsid w:val="003728E3"/>
    <w:rsid w:val="00395908"/>
    <w:rsid w:val="003962D3"/>
    <w:rsid w:val="003A33B0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C3DBA"/>
    <w:rsid w:val="004D785F"/>
    <w:rsid w:val="004E744B"/>
    <w:rsid w:val="004E7A51"/>
    <w:rsid w:val="004F7760"/>
    <w:rsid w:val="00520AC9"/>
    <w:rsid w:val="0056016C"/>
    <w:rsid w:val="00591FED"/>
    <w:rsid w:val="00594254"/>
    <w:rsid w:val="00594D20"/>
    <w:rsid w:val="005B6EB8"/>
    <w:rsid w:val="005E193C"/>
    <w:rsid w:val="00614CAB"/>
    <w:rsid w:val="00633BC0"/>
    <w:rsid w:val="00636794"/>
    <w:rsid w:val="00661DE5"/>
    <w:rsid w:val="006706DE"/>
    <w:rsid w:val="00681322"/>
    <w:rsid w:val="0069487E"/>
    <w:rsid w:val="006A2D98"/>
    <w:rsid w:val="006A3A7D"/>
    <w:rsid w:val="006A648B"/>
    <w:rsid w:val="006B0B82"/>
    <w:rsid w:val="006B7EF2"/>
    <w:rsid w:val="006C3B5F"/>
    <w:rsid w:val="006D2F6D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59D8"/>
    <w:rsid w:val="007F66F5"/>
    <w:rsid w:val="00812400"/>
    <w:rsid w:val="0082203C"/>
    <w:rsid w:val="008360A8"/>
    <w:rsid w:val="008416E0"/>
    <w:rsid w:val="00897BFF"/>
    <w:rsid w:val="008A10A6"/>
    <w:rsid w:val="008C61B9"/>
    <w:rsid w:val="00912477"/>
    <w:rsid w:val="009139AF"/>
    <w:rsid w:val="00943B06"/>
    <w:rsid w:val="00945864"/>
    <w:rsid w:val="00946ACD"/>
    <w:rsid w:val="009853E9"/>
    <w:rsid w:val="00990D99"/>
    <w:rsid w:val="00996E16"/>
    <w:rsid w:val="009A1F31"/>
    <w:rsid w:val="009B69C5"/>
    <w:rsid w:val="009F72A7"/>
    <w:rsid w:val="00A119D9"/>
    <w:rsid w:val="00A1309F"/>
    <w:rsid w:val="00A21BED"/>
    <w:rsid w:val="00A27D99"/>
    <w:rsid w:val="00A42139"/>
    <w:rsid w:val="00A60D92"/>
    <w:rsid w:val="00A86EAC"/>
    <w:rsid w:val="00A923E7"/>
    <w:rsid w:val="00AA661C"/>
    <w:rsid w:val="00AC2B89"/>
    <w:rsid w:val="00AC2F58"/>
    <w:rsid w:val="00AE0F62"/>
    <w:rsid w:val="00B31EB1"/>
    <w:rsid w:val="00B35A83"/>
    <w:rsid w:val="00B369B4"/>
    <w:rsid w:val="00B53817"/>
    <w:rsid w:val="00B61F85"/>
    <w:rsid w:val="00B92287"/>
    <w:rsid w:val="00BA3CC7"/>
    <w:rsid w:val="00BE502A"/>
    <w:rsid w:val="00BF457D"/>
    <w:rsid w:val="00BF4775"/>
    <w:rsid w:val="00CA0C45"/>
    <w:rsid w:val="00CA2CBC"/>
    <w:rsid w:val="00CB2193"/>
    <w:rsid w:val="00CC3AB0"/>
    <w:rsid w:val="00CF12AE"/>
    <w:rsid w:val="00D1798D"/>
    <w:rsid w:val="00D439A2"/>
    <w:rsid w:val="00D54F1B"/>
    <w:rsid w:val="00D65AD7"/>
    <w:rsid w:val="00D902A4"/>
    <w:rsid w:val="00DB2323"/>
    <w:rsid w:val="00DB331E"/>
    <w:rsid w:val="00DC4E21"/>
    <w:rsid w:val="00DC6998"/>
    <w:rsid w:val="00DD2244"/>
    <w:rsid w:val="00DD2AA0"/>
    <w:rsid w:val="00DD5358"/>
    <w:rsid w:val="00E07B72"/>
    <w:rsid w:val="00E224A0"/>
    <w:rsid w:val="00E254F0"/>
    <w:rsid w:val="00E4313F"/>
    <w:rsid w:val="00E51168"/>
    <w:rsid w:val="00E55B4B"/>
    <w:rsid w:val="00E72A21"/>
    <w:rsid w:val="00E7715A"/>
    <w:rsid w:val="00EB700D"/>
    <w:rsid w:val="00ED2AF6"/>
    <w:rsid w:val="00F0201C"/>
    <w:rsid w:val="00F254A3"/>
    <w:rsid w:val="00F33B83"/>
    <w:rsid w:val="00F41B42"/>
    <w:rsid w:val="00F54BD0"/>
    <w:rsid w:val="00FB5361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760FA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3A33B0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48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3A33B0"/>
    <w:rPr>
      <w:rFonts w:asciiTheme="majorHAnsi" w:eastAsiaTheme="majorEastAsia" w:hAnsiTheme="majorHAnsi" w:cstheme="majorBidi"/>
      <w:color w:val="3B3838" w:themeColor="background2" w:themeShade="40"/>
      <w:kern w:val="28"/>
      <w:sz w:val="48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1">
    <w:name w:val="Заголовок 1 — разрыв страницы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a">
    <w:name w:val="Изображение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DC6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2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220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3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03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8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2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97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338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83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8829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0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6377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1172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15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43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1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43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18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70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7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6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995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87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809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53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7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2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128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0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5210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91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9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155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4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3283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7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8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25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01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0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11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086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23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3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034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22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15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5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248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86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8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72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0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4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4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6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84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9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8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8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840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3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6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03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090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0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687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5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275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2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8544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4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12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23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040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41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60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7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79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0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1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676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89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22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96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06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91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6269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2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42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6676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0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649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0545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4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0367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40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2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9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9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783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1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2085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4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4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91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9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7087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6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43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39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4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83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0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26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1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3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1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886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5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65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4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93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1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99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295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9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6211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8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7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627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44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8799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7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7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504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96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153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0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73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967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35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1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9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1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1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60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1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6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0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9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289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9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0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6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38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70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94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240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7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162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8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40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9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165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9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5865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6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47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27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16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8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8380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8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0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114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7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3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12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855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80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5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51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71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90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7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25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23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41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0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06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05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9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16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0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0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8295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4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6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0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3251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36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9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3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8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66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09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8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44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14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2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035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16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1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7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15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02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8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9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00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79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27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50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6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6682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12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9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5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74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5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121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33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8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55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520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54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2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422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04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3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09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7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60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80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6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6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06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2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201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36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34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6648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991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5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8492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30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7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579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23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5039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9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098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46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8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915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67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7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227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0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1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1515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09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7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2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10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13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8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332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mia\AppData\Local\Microsoft\Office\16.0\DTS\ru-RU%7bFF150D4B-6936-488C-B3EE-0605C1BE70A7%7d\%7b2A7C0D6E-E438-4C4A-8D0B-83976BEA9066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{2A7C0D6E-E438-4C4A-8D0B-83976BEA9066}tf10002117_win32.dotx</Template>
  <TotalTime>0</TotalTime>
  <Pages>16</Pages>
  <Words>1495</Words>
  <Characters>8523</Characters>
  <Application>Microsoft Office Word</Application>
  <DocSecurity>0</DocSecurity>
  <Lines>71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2025-06-04T13:04:00Z</dcterms:created>
  <dcterms:modified xsi:type="dcterms:W3CDTF">2025-06-04T14:50:00Z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